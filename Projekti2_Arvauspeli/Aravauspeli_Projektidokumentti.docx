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1B5A9A" w:rsidRPr="0052450A" w14:paraId="4E118F4E" w14:textId="77777777" w:rsidTr="00474CE3">
        <w:tc>
          <w:tcPr>
            <w:tcW w:w="7026" w:type="dxa"/>
            <w:vAlign w:val="bottom"/>
          </w:tcPr>
          <w:p w14:paraId="3B1B151E" w14:textId="77777777" w:rsidR="001B5A9A" w:rsidRDefault="001B5A9A" w:rsidP="00474CE3">
            <w:pPr>
              <w:pStyle w:val="Title"/>
            </w:pPr>
            <w:proofErr w:type="spellStart"/>
            <w:r>
              <w:t>Projektidokumentti</w:t>
            </w:r>
            <w:proofErr w:type="spellEnd"/>
          </w:p>
        </w:tc>
        <w:tc>
          <w:tcPr>
            <w:tcW w:w="3774" w:type="dxa"/>
            <w:vAlign w:val="bottom"/>
          </w:tcPr>
          <w:p w14:paraId="190604AE" w14:textId="77777777" w:rsidR="001B5A9A" w:rsidRPr="0052450A" w:rsidRDefault="001B5A9A" w:rsidP="00474CE3">
            <w:pPr>
              <w:pStyle w:val="Subtitle"/>
              <w:rPr>
                <w:sz w:val="22"/>
                <w:szCs w:val="22"/>
                <w:lang w:val="fi-FI"/>
              </w:rPr>
            </w:pPr>
            <w:r w:rsidRPr="0052450A">
              <w:rPr>
                <w:sz w:val="22"/>
                <w:szCs w:val="22"/>
                <w:lang w:val="fi-FI"/>
              </w:rPr>
              <w:t>Tieto- ja viestintätekniikan pt</w:t>
            </w:r>
          </w:p>
          <w:p w14:paraId="16EE4674" w14:textId="77777777" w:rsidR="001B5A9A" w:rsidRPr="0052450A" w:rsidRDefault="001B5A9A" w:rsidP="00474CE3">
            <w:pPr>
              <w:pStyle w:val="Subtitle"/>
              <w:rPr>
                <w:sz w:val="22"/>
                <w:szCs w:val="22"/>
                <w:lang w:val="fi-FI"/>
              </w:rPr>
            </w:pPr>
            <w:r w:rsidRPr="0052450A">
              <w:rPr>
                <w:sz w:val="22"/>
                <w:szCs w:val="22"/>
                <w:lang w:val="fi-FI"/>
              </w:rPr>
              <w:t xml:space="preserve">Rina Ratiyapinan, Laura </w:t>
            </w:r>
            <w:proofErr w:type="spellStart"/>
            <w:r w:rsidRPr="0052450A">
              <w:rPr>
                <w:sz w:val="22"/>
                <w:szCs w:val="22"/>
                <w:lang w:val="fi-FI"/>
              </w:rPr>
              <w:t>knuuti</w:t>
            </w:r>
            <w:proofErr w:type="spellEnd"/>
          </w:p>
        </w:tc>
      </w:tr>
    </w:tbl>
    <w:p w14:paraId="12B381E6" w14:textId="77777777" w:rsidR="001B5A9A" w:rsidRPr="0052450A" w:rsidRDefault="001B5A9A" w:rsidP="001B5A9A">
      <w:pPr>
        <w:pStyle w:val="Heading1"/>
        <w:rPr>
          <w:lang w:val="fi-FI"/>
        </w:rPr>
      </w:pPr>
      <w:r w:rsidRPr="0052450A">
        <w:rPr>
          <w:lang w:val="fi-FI"/>
        </w:rPr>
        <w:t>Projektin nimi: Arvaa Luku -peli</w:t>
      </w:r>
    </w:p>
    <w:p w14:paraId="0B8B10E0" w14:textId="340A8185" w:rsidR="001B5A9A" w:rsidRPr="00404667" w:rsidRDefault="001B5A9A" w:rsidP="001B5A9A">
      <w:pPr>
        <w:pStyle w:val="Header"/>
        <w:rPr>
          <w:lang w:val="fi-FI"/>
        </w:rPr>
      </w:pPr>
      <w:r w:rsidRPr="00404667">
        <w:rPr>
          <w:lang w:val="fi-FI"/>
        </w:rPr>
        <w:t xml:space="preserve">Päivämäärä: </w:t>
      </w:r>
      <w:r w:rsidR="00234FD0">
        <w:rPr>
          <w:lang w:val="fi-FI"/>
        </w:rPr>
        <w:t>7</w:t>
      </w:r>
      <w:r w:rsidRPr="00404667">
        <w:rPr>
          <w:lang w:val="fi-FI"/>
        </w:rPr>
        <w:t>.11.2024</w:t>
      </w:r>
    </w:p>
    <w:p w14:paraId="75B5543E" w14:textId="47F76DC8" w:rsidR="0052450A" w:rsidRPr="001B5A9A" w:rsidRDefault="0052450A" w:rsidP="003666A8">
      <w:pPr>
        <w:pStyle w:val="Date"/>
        <w:rPr>
          <w:sz w:val="20"/>
          <w:szCs w:val="20"/>
          <w:lang w:val="fi-F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RPr="0052450A" w14:paraId="45ABB173" w14:textId="77777777" w:rsidTr="0052450A">
        <w:trPr>
          <w:trHeight w:val="936"/>
        </w:trPr>
        <w:tc>
          <w:tcPr>
            <w:tcW w:w="2333" w:type="dxa"/>
          </w:tcPr>
          <w:p w14:paraId="255F486C" w14:textId="77575C41" w:rsidR="002A792A" w:rsidRPr="0052450A" w:rsidRDefault="0052450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2450A">
              <w:rPr>
                <w:b/>
                <w:bCs/>
                <w:sz w:val="24"/>
                <w:szCs w:val="24"/>
              </w:rPr>
              <w:t>Projektin</w:t>
            </w:r>
            <w:proofErr w:type="spellEnd"/>
            <w:r w:rsidRPr="0052450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450A">
              <w:rPr>
                <w:b/>
                <w:bCs/>
                <w:sz w:val="24"/>
                <w:szCs w:val="24"/>
              </w:rPr>
              <w:t>Yleiskuvaus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3EB5207A" w14:textId="7BEBB9B6" w:rsidR="002A792A" w:rsidRPr="0052450A" w:rsidRDefault="003A21A3" w:rsidP="0052450A">
            <w:pPr>
              <w:pStyle w:val="AtRisk"/>
              <w:numPr>
                <w:ilvl w:val="0"/>
                <w:numId w:val="0"/>
              </w:numPr>
              <w:ind w:left="360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Arvaa Luku -peli on helppo selainpeli, jossa pelaaja yrittää arvata satunnaisen luvun väliltä 1 ja 10. Pelaajalla on kolme yritystä arvatakseen oikea numero. Tavoitteena on tehdä pelistä hauska ja helppokäyttöinen.</w:t>
            </w:r>
          </w:p>
        </w:tc>
      </w:tr>
      <w:tr w:rsidR="003A21A3" w:rsidRPr="0052450A" w14:paraId="4FC168C5" w14:textId="77777777" w:rsidTr="00AB08ED">
        <w:trPr>
          <w:trHeight w:val="720"/>
        </w:trPr>
        <w:tc>
          <w:tcPr>
            <w:tcW w:w="2333" w:type="dxa"/>
          </w:tcPr>
          <w:p w14:paraId="66C36D67" w14:textId="531D8A3B" w:rsidR="003A21A3" w:rsidRPr="0052450A" w:rsidRDefault="003A21A3" w:rsidP="003A21A3">
            <w:pPr>
              <w:rPr>
                <w:b/>
                <w:bCs/>
                <w:sz w:val="24"/>
                <w:szCs w:val="24"/>
                <w:lang w:val="fi-FI"/>
              </w:rPr>
            </w:pPr>
            <w:r>
              <w:rPr>
                <w:b/>
                <w:bCs/>
                <w:sz w:val="24"/>
                <w:szCs w:val="24"/>
                <w:lang w:val="fi-FI"/>
              </w:rPr>
              <w:t>Pelilogiikka/</w:t>
            </w:r>
            <w:r>
              <w:t xml:space="preserve"> </w:t>
            </w:r>
            <w:r w:rsidRPr="003666A8">
              <w:rPr>
                <w:b/>
                <w:bCs/>
                <w:sz w:val="24"/>
                <w:szCs w:val="24"/>
                <w:lang w:val="fi-FI"/>
              </w:rPr>
              <w:t>Kaavio</w:t>
            </w:r>
          </w:p>
        </w:tc>
        <w:tc>
          <w:tcPr>
            <w:tcW w:w="8467" w:type="dxa"/>
            <w:tcMar>
              <w:left w:w="144" w:type="dxa"/>
            </w:tcMar>
          </w:tcPr>
          <w:p w14:paraId="0830B5F7" w14:textId="2F4CE5A2" w:rsidR="003A21A3" w:rsidRPr="0052450A" w:rsidRDefault="003A21A3" w:rsidP="003A21A3">
            <w:pPr>
              <w:pStyle w:val="AtRisk"/>
              <w:numPr>
                <w:ilvl w:val="0"/>
                <w:numId w:val="0"/>
              </w:numPr>
              <w:ind w:left="360"/>
              <w:rPr>
                <w:sz w:val="24"/>
                <w:szCs w:val="24"/>
                <w:lang w:val="fi-FI"/>
              </w:rPr>
            </w:pPr>
            <w:r>
              <w:rPr>
                <w:noProof/>
                <w:sz w:val="24"/>
                <w:szCs w:val="24"/>
                <w:lang w:val="fi-FI"/>
              </w:rPr>
              <w:drawing>
                <wp:inline distT="0" distB="0" distL="0" distR="0" wp14:anchorId="3412366B" wp14:editId="0DA36333">
                  <wp:extent cx="4090069" cy="4600575"/>
                  <wp:effectExtent l="0" t="0" r="5715" b="0"/>
                  <wp:docPr id="1771264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983" cy="4643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92A" w:rsidRPr="0052450A" w14:paraId="2E7B536C" w14:textId="77777777" w:rsidTr="00AB08ED">
        <w:trPr>
          <w:trHeight w:val="720"/>
        </w:trPr>
        <w:tc>
          <w:tcPr>
            <w:tcW w:w="2333" w:type="dxa"/>
          </w:tcPr>
          <w:p w14:paraId="49DD3591" w14:textId="7396FBA5" w:rsidR="002A792A" w:rsidRPr="0052450A" w:rsidRDefault="003A21A3">
            <w:pPr>
              <w:rPr>
                <w:b/>
                <w:bCs/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lastRenderedPageBreak/>
              <w:t>Ominaisuudet ja Toiminnot</w:t>
            </w:r>
          </w:p>
        </w:tc>
        <w:tc>
          <w:tcPr>
            <w:tcW w:w="8467" w:type="dxa"/>
            <w:tcMar>
              <w:left w:w="144" w:type="dxa"/>
            </w:tcMar>
          </w:tcPr>
          <w:p w14:paraId="36CDBF41" w14:textId="77777777" w:rsidR="003A21A3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t>Satunnainen luku</w:t>
            </w:r>
            <w:r w:rsidRPr="003A21A3">
              <w:rPr>
                <w:sz w:val="24"/>
                <w:szCs w:val="24"/>
                <w:lang w:val="fi-FI"/>
              </w:rPr>
              <w:t>: Peli arpoo satunnaisen numeron (1-10) jokaisen pelin alussa.</w:t>
            </w:r>
          </w:p>
          <w:p w14:paraId="0E2F0326" w14:textId="77777777" w:rsidR="003A21A3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3A21A3">
              <w:rPr>
                <w:b/>
                <w:bCs/>
                <w:sz w:val="24"/>
                <w:szCs w:val="24"/>
              </w:rPr>
              <w:t>Arvaukset</w:t>
            </w:r>
            <w:proofErr w:type="spellEnd"/>
            <w:r w:rsidRPr="003A21A3">
              <w:rPr>
                <w:b/>
                <w:bCs/>
                <w:sz w:val="24"/>
                <w:szCs w:val="24"/>
              </w:rPr>
              <w:t xml:space="preserve"> ja </w:t>
            </w:r>
            <w:proofErr w:type="spellStart"/>
            <w:r w:rsidRPr="003A21A3">
              <w:rPr>
                <w:b/>
                <w:bCs/>
                <w:sz w:val="24"/>
                <w:szCs w:val="24"/>
              </w:rPr>
              <w:t>vihjeet</w:t>
            </w:r>
            <w:proofErr w:type="spellEnd"/>
            <w:r w:rsidRPr="003A21A3">
              <w:rPr>
                <w:sz w:val="24"/>
                <w:szCs w:val="24"/>
              </w:rPr>
              <w:t>:</w:t>
            </w:r>
          </w:p>
          <w:p w14:paraId="3C9876D0" w14:textId="77777777" w:rsidR="003A21A3" w:rsidRPr="003A21A3" w:rsidRDefault="003A21A3" w:rsidP="003A21A3">
            <w:pPr>
              <w:numPr>
                <w:ilvl w:val="1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Pelaajalla on kolme yritystä arvata oikea numero.</w:t>
            </w:r>
          </w:p>
          <w:p w14:paraId="4012D145" w14:textId="77777777" w:rsidR="003A21A3" w:rsidRPr="003A21A3" w:rsidRDefault="003A21A3" w:rsidP="003A21A3">
            <w:pPr>
              <w:numPr>
                <w:ilvl w:val="1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arvaus on väärin, peli antaa vihjeen:</w:t>
            </w:r>
          </w:p>
          <w:p w14:paraId="2CF31763" w14:textId="77777777" w:rsidR="003A21A3" w:rsidRPr="003A21A3" w:rsidRDefault="003A21A3" w:rsidP="003A21A3">
            <w:pPr>
              <w:numPr>
                <w:ilvl w:val="2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numero on liian pieni, peli sanoo: "Yritä isompaa lukua".</w:t>
            </w:r>
          </w:p>
          <w:p w14:paraId="04D50A35" w14:textId="77777777" w:rsidR="003A21A3" w:rsidRPr="003A21A3" w:rsidRDefault="003A21A3" w:rsidP="003A21A3">
            <w:pPr>
              <w:numPr>
                <w:ilvl w:val="2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numero on liian suuri, peli sanoo: "Yritä pienempää lukua".</w:t>
            </w:r>
          </w:p>
          <w:p w14:paraId="7BF5538A" w14:textId="77777777" w:rsidR="003A21A3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</w:rPr>
            </w:pPr>
            <w:r w:rsidRPr="003A21A3">
              <w:rPr>
                <w:b/>
                <w:bCs/>
                <w:sz w:val="24"/>
                <w:szCs w:val="24"/>
              </w:rPr>
              <w:t xml:space="preserve">Voitto ja </w:t>
            </w:r>
            <w:proofErr w:type="spellStart"/>
            <w:r w:rsidRPr="003A21A3">
              <w:rPr>
                <w:b/>
                <w:bCs/>
                <w:sz w:val="24"/>
                <w:szCs w:val="24"/>
              </w:rPr>
              <w:t>häviö</w:t>
            </w:r>
            <w:proofErr w:type="spellEnd"/>
            <w:r w:rsidRPr="003A21A3">
              <w:rPr>
                <w:sz w:val="24"/>
                <w:szCs w:val="24"/>
              </w:rPr>
              <w:t>:</w:t>
            </w:r>
          </w:p>
          <w:p w14:paraId="0D92CF7E" w14:textId="77777777" w:rsidR="003A21A3" w:rsidRPr="003A21A3" w:rsidRDefault="003A21A3" w:rsidP="003A21A3">
            <w:pPr>
              <w:numPr>
                <w:ilvl w:val="1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arvaus on oikein, pelaaja voittaa, ja peli näyttää onnittelut.</w:t>
            </w:r>
          </w:p>
          <w:p w14:paraId="542EE013" w14:textId="77777777" w:rsidR="003A21A3" w:rsidRPr="003A21A3" w:rsidRDefault="003A21A3" w:rsidP="003A21A3">
            <w:pPr>
              <w:numPr>
                <w:ilvl w:val="1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sz w:val="24"/>
                <w:szCs w:val="24"/>
                <w:lang w:val="fi-FI"/>
              </w:rPr>
              <w:t>Jos yritykset loppuvat, peli kertoo oikean numeron ja päättyy.</w:t>
            </w:r>
          </w:p>
          <w:p w14:paraId="255727CC" w14:textId="77777777" w:rsidR="003A21A3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t>Voitto- ja häviötilastot</w:t>
            </w:r>
            <w:r w:rsidRPr="003A21A3">
              <w:rPr>
                <w:sz w:val="24"/>
                <w:szCs w:val="24"/>
                <w:lang w:val="fi-FI"/>
              </w:rPr>
              <w:t>: Peli näyttää pelaajan voittojen ja häviöiden määrän.</w:t>
            </w:r>
          </w:p>
          <w:p w14:paraId="585776F4" w14:textId="07C2CC68" w:rsidR="002A792A" w:rsidRPr="003A21A3" w:rsidRDefault="003A21A3" w:rsidP="003A21A3">
            <w:pPr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t>Uudelleenaloitus</w:t>
            </w:r>
            <w:r w:rsidRPr="003A21A3">
              <w:rPr>
                <w:sz w:val="24"/>
                <w:szCs w:val="24"/>
                <w:lang w:val="fi-FI"/>
              </w:rPr>
              <w:t>: Pelaaja voi aloittaa uuden pelin milloin tahansa painamalla "Aloita Uudelleen" -painiketta.</w:t>
            </w:r>
          </w:p>
        </w:tc>
      </w:tr>
      <w:tr w:rsidR="003666A8" w:rsidRPr="0052450A" w14:paraId="05801A10" w14:textId="77777777" w:rsidTr="00AB08ED">
        <w:trPr>
          <w:trHeight w:val="720"/>
        </w:trPr>
        <w:tc>
          <w:tcPr>
            <w:tcW w:w="2333" w:type="dxa"/>
          </w:tcPr>
          <w:p w14:paraId="15662180" w14:textId="2E497637" w:rsidR="003666A8" w:rsidRPr="0052450A" w:rsidRDefault="00404667">
            <w:pPr>
              <w:rPr>
                <w:b/>
                <w:bCs/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Käyttöliittymän suunnittelu</w:t>
            </w:r>
          </w:p>
        </w:tc>
        <w:tc>
          <w:tcPr>
            <w:tcW w:w="8467" w:type="dxa"/>
            <w:tcMar>
              <w:left w:w="144" w:type="dxa"/>
            </w:tcMar>
          </w:tcPr>
          <w:p w14:paraId="29A3ED27" w14:textId="77777777" w:rsidR="00404667" w:rsidRPr="00404667" w:rsidRDefault="00404667" w:rsidP="00404667">
            <w:pPr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Käyttöliittymä on suunniteltu selkeäksi:</w:t>
            </w:r>
          </w:p>
          <w:p w14:paraId="10CDB0EF" w14:textId="77777777" w:rsidR="00404667" w:rsidRPr="00404667" w:rsidRDefault="00404667" w:rsidP="00404667">
            <w:pPr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Numero-painikkeet</w:t>
            </w:r>
            <w:r w:rsidRPr="00404667">
              <w:rPr>
                <w:sz w:val="24"/>
                <w:szCs w:val="24"/>
                <w:lang w:val="fi-FI"/>
              </w:rPr>
              <w:t>: Painikkeet numeroille 1-10, joilla pelaaja voi tehdä arvauksensa.</w:t>
            </w:r>
          </w:p>
          <w:p w14:paraId="3E098A67" w14:textId="77777777" w:rsidR="00404667" w:rsidRPr="00404667" w:rsidRDefault="00404667" w:rsidP="00404667">
            <w:pPr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Vihjeet ja viestit</w:t>
            </w:r>
            <w:r w:rsidRPr="00404667">
              <w:rPr>
                <w:sz w:val="24"/>
                <w:szCs w:val="24"/>
                <w:lang w:val="fi-FI"/>
              </w:rPr>
              <w:t>: Viestialue näyttää vihjeet ja tiedot pelin tilasta (voitto tai häviö).</w:t>
            </w:r>
          </w:p>
          <w:p w14:paraId="0F0F797F" w14:textId="77777777" w:rsidR="00404667" w:rsidRPr="00404667" w:rsidRDefault="00404667" w:rsidP="00404667">
            <w:pPr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Tilastot</w:t>
            </w:r>
            <w:r w:rsidRPr="00404667">
              <w:rPr>
                <w:sz w:val="24"/>
                <w:szCs w:val="24"/>
                <w:lang w:val="fi-FI"/>
              </w:rPr>
              <w:t>: Näyttää pelaajan voitot ja häviöt.</w:t>
            </w:r>
          </w:p>
          <w:p w14:paraId="05589242" w14:textId="77777777" w:rsidR="003666A8" w:rsidRPr="001B5A9A" w:rsidRDefault="00404667" w:rsidP="00404667">
            <w:pPr>
              <w:numPr>
                <w:ilvl w:val="0"/>
                <w:numId w:val="42"/>
              </w:numPr>
              <w:spacing w:after="160" w:line="259" w:lineRule="auto"/>
              <w:rPr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Uudelleenaloitus-painike</w:t>
            </w:r>
            <w:r w:rsidRPr="00404667">
              <w:rPr>
                <w:sz w:val="24"/>
                <w:szCs w:val="24"/>
                <w:lang w:val="fi-FI"/>
              </w:rPr>
              <w:t>: Helposti löydettävä painike uuden pelin aloittamiseksi.</w:t>
            </w:r>
          </w:p>
          <w:p w14:paraId="0A1FEAD1" w14:textId="77777777" w:rsidR="001B5A9A" w:rsidRPr="00404667" w:rsidRDefault="001B5A9A" w:rsidP="001B5A9A">
            <w:pPr>
              <w:spacing w:after="160" w:line="259" w:lineRule="auto"/>
              <w:ind w:left="720"/>
              <w:rPr>
                <w:lang w:val="fi-FI"/>
              </w:rPr>
            </w:pPr>
          </w:p>
        </w:tc>
      </w:tr>
      <w:tr w:rsidR="00404667" w:rsidRPr="0052450A" w14:paraId="33F2BE5A" w14:textId="77777777" w:rsidTr="00AB08ED">
        <w:trPr>
          <w:trHeight w:val="720"/>
        </w:trPr>
        <w:tc>
          <w:tcPr>
            <w:tcW w:w="2333" w:type="dxa"/>
          </w:tcPr>
          <w:p w14:paraId="1A71199A" w14:textId="1BAE8B31" w:rsidR="00404667" w:rsidRPr="0052450A" w:rsidRDefault="0040466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04667">
              <w:rPr>
                <w:b/>
                <w:bCs/>
                <w:sz w:val="24"/>
                <w:szCs w:val="24"/>
              </w:rPr>
              <w:lastRenderedPageBreak/>
              <w:t>Kehitystehtävät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313FD7FF" w14:textId="77777777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Satunnaisen numeron arpominen</w:t>
            </w:r>
            <w:r w:rsidRPr="00404667">
              <w:rPr>
                <w:sz w:val="24"/>
                <w:szCs w:val="24"/>
                <w:lang w:val="fi-FI"/>
              </w:rPr>
              <w:t>: Pelin alussa arvotaan numero väliltä 1-10.</w:t>
            </w:r>
          </w:p>
          <w:p w14:paraId="794E12D2" w14:textId="77777777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Arvauksen käsittely</w:t>
            </w:r>
            <w:r w:rsidRPr="00404667">
              <w:rPr>
                <w:sz w:val="24"/>
                <w:szCs w:val="24"/>
                <w:lang w:val="fi-FI"/>
              </w:rPr>
              <w:t xml:space="preserve">: </w:t>
            </w:r>
            <w:proofErr w:type="spellStart"/>
            <w:r w:rsidRPr="00404667">
              <w:rPr>
                <w:sz w:val="24"/>
                <w:szCs w:val="24"/>
                <w:lang w:val="fi-FI"/>
              </w:rPr>
              <w:t>makeGuess</w:t>
            </w:r>
            <w:proofErr w:type="spellEnd"/>
            <w:r w:rsidRPr="00404667">
              <w:rPr>
                <w:sz w:val="24"/>
                <w:szCs w:val="24"/>
                <w:lang w:val="fi-FI"/>
              </w:rPr>
              <w:t>-toiminto vertaa arvattua numeroa oikeaan numeroon ja vähentää yrityksiä, jos arvaus on väärin.</w:t>
            </w:r>
          </w:p>
          <w:p w14:paraId="4335038A" w14:textId="77777777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Pelialoituksen uudelleenkäynnistys</w:t>
            </w:r>
            <w:r w:rsidRPr="00404667">
              <w:rPr>
                <w:sz w:val="24"/>
                <w:szCs w:val="24"/>
                <w:lang w:val="fi-FI"/>
              </w:rPr>
              <w:t xml:space="preserve">: </w:t>
            </w:r>
            <w:proofErr w:type="spellStart"/>
            <w:r w:rsidRPr="00404667">
              <w:rPr>
                <w:sz w:val="24"/>
                <w:szCs w:val="24"/>
                <w:lang w:val="fi-FI"/>
              </w:rPr>
              <w:t>resetGame</w:t>
            </w:r>
            <w:proofErr w:type="spellEnd"/>
            <w:r w:rsidRPr="00404667">
              <w:rPr>
                <w:sz w:val="24"/>
                <w:szCs w:val="24"/>
                <w:lang w:val="fi-FI"/>
              </w:rPr>
              <w:t>-toiminto aloittaa uuden pelin ja arpoo uuden numeron.</w:t>
            </w:r>
          </w:p>
          <w:p w14:paraId="63D5ABB5" w14:textId="77777777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Voittojen ja häviöiden seuraaminen</w:t>
            </w:r>
            <w:r w:rsidRPr="00404667">
              <w:rPr>
                <w:sz w:val="24"/>
                <w:szCs w:val="24"/>
                <w:lang w:val="fi-FI"/>
              </w:rPr>
              <w:t>: Voitot ja häviöt päivitetään ja näytetään.</w:t>
            </w:r>
          </w:p>
          <w:p w14:paraId="7FEFF764" w14:textId="1C0FC881" w:rsidR="00404667" w:rsidRPr="00404667" w:rsidRDefault="00404667" w:rsidP="00404667">
            <w:pPr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Käyttöliittymän tyyli</w:t>
            </w:r>
            <w:r w:rsidRPr="00404667">
              <w:rPr>
                <w:sz w:val="24"/>
                <w:szCs w:val="24"/>
                <w:lang w:val="fi-FI"/>
              </w:rPr>
              <w:t>: Pelin ulkoasu on selkeä ja helposti ymmärrettävä.</w:t>
            </w:r>
          </w:p>
        </w:tc>
      </w:tr>
      <w:tr w:rsidR="00404667" w:rsidRPr="0052450A" w14:paraId="74F42F53" w14:textId="77777777" w:rsidTr="00AB08ED">
        <w:trPr>
          <w:trHeight w:val="720"/>
        </w:trPr>
        <w:tc>
          <w:tcPr>
            <w:tcW w:w="2333" w:type="dxa"/>
          </w:tcPr>
          <w:p w14:paraId="7D7F9EDD" w14:textId="24D17876" w:rsidR="00404667" w:rsidRPr="00404667" w:rsidRDefault="0040466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04667">
              <w:rPr>
                <w:b/>
                <w:bCs/>
                <w:sz w:val="24"/>
                <w:szCs w:val="24"/>
              </w:rPr>
              <w:t>Koodin</w:t>
            </w:r>
            <w:proofErr w:type="spellEnd"/>
            <w:r w:rsidRPr="0040466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4667">
              <w:rPr>
                <w:b/>
                <w:bCs/>
                <w:sz w:val="24"/>
                <w:szCs w:val="24"/>
              </w:rPr>
              <w:t>Yhteenveto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378A15F4" w14:textId="77777777" w:rsidR="00404667" w:rsidRPr="00404667" w:rsidRDefault="00404667" w:rsidP="00404667">
            <w:pPr>
              <w:numPr>
                <w:ilvl w:val="0"/>
                <w:numId w:val="44"/>
              </w:numPr>
              <w:spacing w:after="160" w:line="259" w:lineRule="auto"/>
              <w:rPr>
                <w:sz w:val="24"/>
                <w:szCs w:val="24"/>
              </w:rPr>
            </w:pPr>
            <w:r w:rsidRPr="00404667">
              <w:rPr>
                <w:b/>
                <w:bCs/>
                <w:sz w:val="24"/>
                <w:szCs w:val="24"/>
              </w:rPr>
              <w:t>HTML-</w:t>
            </w:r>
            <w:proofErr w:type="spellStart"/>
            <w:r w:rsidRPr="00404667">
              <w:rPr>
                <w:b/>
                <w:bCs/>
                <w:sz w:val="24"/>
                <w:szCs w:val="24"/>
              </w:rPr>
              <w:t>rakenne</w:t>
            </w:r>
            <w:proofErr w:type="spellEnd"/>
            <w:r w:rsidRPr="00404667">
              <w:rPr>
                <w:sz w:val="24"/>
                <w:szCs w:val="24"/>
              </w:rPr>
              <w:t xml:space="preserve"> (index.html):</w:t>
            </w:r>
          </w:p>
          <w:p w14:paraId="477910B9" w14:textId="34088EFC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Pelin otsikko, ohjeet, numeropainikkeet arvauksille sekä alue vihjeiden ja tilastojen näyttämiseen</w:t>
            </w:r>
          </w:p>
          <w:p w14:paraId="0A83764E" w14:textId="77777777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Uudelleenaloitus-painike pelin käynnistämiseksi alusta.</w:t>
            </w:r>
          </w:p>
          <w:p w14:paraId="705E53CB" w14:textId="77777777" w:rsidR="00404667" w:rsidRPr="00404667" w:rsidRDefault="00404667" w:rsidP="00404667">
            <w:pPr>
              <w:numPr>
                <w:ilvl w:val="0"/>
                <w:numId w:val="44"/>
              </w:numPr>
              <w:spacing w:after="160" w:line="259" w:lineRule="auto"/>
              <w:rPr>
                <w:sz w:val="24"/>
                <w:szCs w:val="24"/>
              </w:rPr>
            </w:pPr>
            <w:r w:rsidRPr="00404667">
              <w:rPr>
                <w:b/>
                <w:bCs/>
                <w:sz w:val="24"/>
                <w:szCs w:val="24"/>
              </w:rPr>
              <w:t>JavaScript-</w:t>
            </w:r>
            <w:proofErr w:type="spellStart"/>
            <w:r w:rsidRPr="00404667">
              <w:rPr>
                <w:b/>
                <w:bCs/>
                <w:sz w:val="24"/>
                <w:szCs w:val="24"/>
              </w:rPr>
              <w:t>logiikka</w:t>
            </w:r>
            <w:proofErr w:type="spellEnd"/>
            <w:r w:rsidRPr="00404667">
              <w:rPr>
                <w:sz w:val="24"/>
                <w:szCs w:val="24"/>
              </w:rPr>
              <w:t xml:space="preserve"> (script.js):</w:t>
            </w:r>
          </w:p>
          <w:p w14:paraId="6DC17B32" w14:textId="77777777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Pelin päälogiikka, joka arpoo satunnaisen numeron, käsittelee arvauksia ja hallitsee voitto- ja häviötilastoja.</w:t>
            </w:r>
          </w:p>
          <w:p w14:paraId="32A00F19" w14:textId="77777777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 xml:space="preserve">Painikkeiden toiminnot, jotka kutsuvat </w:t>
            </w:r>
            <w:proofErr w:type="spellStart"/>
            <w:r w:rsidRPr="00404667">
              <w:rPr>
                <w:sz w:val="24"/>
                <w:szCs w:val="24"/>
                <w:lang w:val="fi-FI"/>
              </w:rPr>
              <w:t>makeGuess</w:t>
            </w:r>
            <w:proofErr w:type="spellEnd"/>
            <w:r w:rsidRPr="00404667">
              <w:rPr>
                <w:sz w:val="24"/>
                <w:szCs w:val="24"/>
                <w:lang w:val="fi-FI"/>
              </w:rPr>
              <w:t>-toimintoa valitulla numerolla.</w:t>
            </w:r>
          </w:p>
          <w:p w14:paraId="416FF525" w14:textId="77777777" w:rsidR="00404667" w:rsidRPr="00404667" w:rsidRDefault="00404667" w:rsidP="00404667">
            <w:pPr>
              <w:numPr>
                <w:ilvl w:val="0"/>
                <w:numId w:val="44"/>
              </w:numPr>
              <w:spacing w:after="160" w:line="259" w:lineRule="auto"/>
              <w:rPr>
                <w:sz w:val="24"/>
                <w:szCs w:val="24"/>
              </w:rPr>
            </w:pPr>
            <w:r w:rsidRPr="00404667">
              <w:rPr>
                <w:b/>
                <w:bCs/>
                <w:sz w:val="24"/>
                <w:szCs w:val="24"/>
              </w:rPr>
              <w:t>CSS-</w:t>
            </w:r>
            <w:proofErr w:type="spellStart"/>
            <w:r w:rsidRPr="00404667">
              <w:rPr>
                <w:b/>
                <w:bCs/>
                <w:sz w:val="24"/>
                <w:szCs w:val="24"/>
              </w:rPr>
              <w:t>tyylit</w:t>
            </w:r>
            <w:proofErr w:type="spellEnd"/>
            <w:r w:rsidRPr="00404667">
              <w:rPr>
                <w:sz w:val="24"/>
                <w:szCs w:val="24"/>
              </w:rPr>
              <w:t xml:space="preserve"> (style.css):</w:t>
            </w:r>
          </w:p>
          <w:p w14:paraId="7F1C55B8" w14:textId="77777777" w:rsidR="00404667" w:rsidRPr="00404667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Keskitetty pelialue, joka on selkeä ja helppokäyttöinen.</w:t>
            </w:r>
          </w:p>
          <w:p w14:paraId="50373AA4" w14:textId="77777777" w:rsidR="00404667" w:rsidRPr="001B5A9A" w:rsidRDefault="00404667" w:rsidP="00404667">
            <w:pPr>
              <w:numPr>
                <w:ilvl w:val="1"/>
                <w:numId w:val="44"/>
              </w:numPr>
              <w:spacing w:after="160" w:line="259" w:lineRule="auto"/>
              <w:rPr>
                <w:lang w:val="fi-FI"/>
              </w:rPr>
            </w:pPr>
            <w:r w:rsidRPr="00404667">
              <w:rPr>
                <w:sz w:val="24"/>
                <w:szCs w:val="24"/>
                <w:lang w:val="fi-FI"/>
              </w:rPr>
              <w:t>Painikkeiden tyylit, jotka muuttavat väriä valintojen mukaan.</w:t>
            </w:r>
          </w:p>
          <w:p w14:paraId="068300D7" w14:textId="77777777" w:rsidR="001B5A9A" w:rsidRDefault="001B5A9A" w:rsidP="001B5A9A">
            <w:pPr>
              <w:spacing w:after="160" w:line="259" w:lineRule="auto"/>
              <w:rPr>
                <w:sz w:val="24"/>
                <w:szCs w:val="24"/>
                <w:lang w:val="fi-FI"/>
              </w:rPr>
            </w:pPr>
          </w:p>
          <w:p w14:paraId="77B8F5BD" w14:textId="77777777" w:rsidR="001B5A9A" w:rsidRDefault="001B5A9A" w:rsidP="001B5A9A">
            <w:pPr>
              <w:spacing w:after="160" w:line="259" w:lineRule="auto"/>
              <w:rPr>
                <w:sz w:val="24"/>
                <w:szCs w:val="24"/>
                <w:lang w:val="fi-FI"/>
              </w:rPr>
            </w:pPr>
          </w:p>
          <w:p w14:paraId="23FE7C53" w14:textId="5331F66D" w:rsidR="001B5A9A" w:rsidRPr="00404667" w:rsidRDefault="001B5A9A" w:rsidP="001B5A9A">
            <w:pPr>
              <w:spacing w:after="160" w:line="259" w:lineRule="auto"/>
              <w:rPr>
                <w:lang w:val="fi-FI"/>
              </w:rPr>
            </w:pPr>
          </w:p>
        </w:tc>
      </w:tr>
      <w:tr w:rsidR="002A792A" w:rsidRPr="0052450A" w14:paraId="37A48B4B" w14:textId="77777777" w:rsidTr="00AB08ED">
        <w:trPr>
          <w:trHeight w:val="720"/>
        </w:trPr>
        <w:tc>
          <w:tcPr>
            <w:tcW w:w="2333" w:type="dxa"/>
          </w:tcPr>
          <w:p w14:paraId="4C3C1579" w14:textId="51770F4C" w:rsidR="002A792A" w:rsidRPr="0052450A" w:rsidRDefault="0052450A">
            <w:pPr>
              <w:rPr>
                <w:b/>
                <w:bCs/>
                <w:sz w:val="24"/>
                <w:szCs w:val="24"/>
                <w:lang w:val="fi-FI"/>
              </w:rPr>
            </w:pPr>
            <w:proofErr w:type="spellStart"/>
            <w:r w:rsidRPr="0052450A">
              <w:rPr>
                <w:b/>
                <w:bCs/>
                <w:sz w:val="24"/>
                <w:szCs w:val="24"/>
              </w:rPr>
              <w:lastRenderedPageBreak/>
              <w:t>Käyttöohjeet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7A59E708" w14:textId="77777777" w:rsidR="0052450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Avaa peli selaimessa.</w:t>
            </w:r>
          </w:p>
          <w:p w14:paraId="66012167" w14:textId="77777777" w:rsidR="0052450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Valitse numero väliltä 1–10 arvausta varten.</w:t>
            </w:r>
          </w:p>
          <w:p w14:paraId="546B643A" w14:textId="77777777" w:rsidR="0052450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Jos arvaus on oikein, näytölle tulee "Voitit"-viesti. Jos arvaus on väärä, peli antaa vihjeen.</w:t>
            </w:r>
          </w:p>
          <w:p w14:paraId="36F0EFEB" w14:textId="77777777" w:rsidR="0052450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Kolmen virheellisen arvauksen jälkeen peli päättyy "Peli ohi" -viestiin.</w:t>
            </w:r>
          </w:p>
          <w:p w14:paraId="49BECBFD" w14:textId="5430E4F5" w:rsidR="002A792A" w:rsidRPr="0052450A" w:rsidRDefault="0052450A" w:rsidP="00404667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Aloita uusi peli painamalla "Aloita Uudelleen" -painiketta.</w:t>
            </w:r>
          </w:p>
        </w:tc>
      </w:tr>
    </w:tbl>
    <w:p w14:paraId="622E865C" w14:textId="77777777" w:rsidR="003A21A3" w:rsidRDefault="003A21A3"/>
    <w:sectPr w:rsidR="003A21A3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3E050" w14:textId="77777777" w:rsidR="00E5524A" w:rsidRDefault="00E5524A">
      <w:pPr>
        <w:spacing w:after="0" w:line="240" w:lineRule="auto"/>
      </w:pPr>
      <w:r>
        <w:separator/>
      </w:r>
    </w:p>
  </w:endnote>
  <w:endnote w:type="continuationSeparator" w:id="0">
    <w:p w14:paraId="66CCA8F3" w14:textId="77777777" w:rsidR="00E5524A" w:rsidRDefault="00E5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6B0F1" w14:textId="19B0055D" w:rsidR="002A792A" w:rsidRDefault="004548D6">
    <w:pPr>
      <w:pStyle w:val="Footer"/>
    </w:pP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D4E5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9C59A" w14:textId="77777777" w:rsidR="00E5524A" w:rsidRDefault="00E5524A">
      <w:pPr>
        <w:spacing w:after="0" w:line="240" w:lineRule="auto"/>
      </w:pPr>
      <w:r>
        <w:separator/>
      </w:r>
    </w:p>
  </w:footnote>
  <w:footnote w:type="continuationSeparator" w:id="0">
    <w:p w14:paraId="4901B388" w14:textId="77777777" w:rsidR="00E5524A" w:rsidRDefault="00E5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4D6516"/>
    <w:multiLevelType w:val="multilevel"/>
    <w:tmpl w:val="A4EE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85A20"/>
    <w:multiLevelType w:val="hybridMultilevel"/>
    <w:tmpl w:val="93BAB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559BC"/>
    <w:multiLevelType w:val="multilevel"/>
    <w:tmpl w:val="6FB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F4EEC"/>
    <w:multiLevelType w:val="multilevel"/>
    <w:tmpl w:val="15F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A1FE7"/>
    <w:multiLevelType w:val="hybridMultilevel"/>
    <w:tmpl w:val="2F3C751E"/>
    <w:lvl w:ilvl="0" w:tplc="0409000F">
      <w:start w:val="1"/>
      <w:numFmt w:val="decimal"/>
      <w:lvlText w:val="%1.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5" w15:restartNumberingAfterBreak="0">
    <w:nsid w:val="5FE53191"/>
    <w:multiLevelType w:val="multilevel"/>
    <w:tmpl w:val="82B2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A7329"/>
    <w:multiLevelType w:val="hybridMultilevel"/>
    <w:tmpl w:val="8FA8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23180">
    <w:abstractNumId w:val="7"/>
  </w:num>
  <w:num w:numId="2" w16cid:durableId="1058241270">
    <w:abstractNumId w:val="7"/>
    <w:lvlOverride w:ilvl="0">
      <w:startOverride w:val="1"/>
    </w:lvlOverride>
  </w:num>
  <w:num w:numId="3" w16cid:durableId="152642610">
    <w:abstractNumId w:val="7"/>
    <w:lvlOverride w:ilvl="0">
      <w:startOverride w:val="1"/>
    </w:lvlOverride>
  </w:num>
  <w:num w:numId="4" w16cid:durableId="92480069">
    <w:abstractNumId w:val="19"/>
  </w:num>
  <w:num w:numId="5" w16cid:durableId="468210559">
    <w:abstractNumId w:val="7"/>
    <w:lvlOverride w:ilvl="0">
      <w:startOverride w:val="1"/>
    </w:lvlOverride>
  </w:num>
  <w:num w:numId="6" w16cid:durableId="608395221">
    <w:abstractNumId w:val="7"/>
    <w:lvlOverride w:ilvl="0">
      <w:startOverride w:val="1"/>
    </w:lvlOverride>
  </w:num>
  <w:num w:numId="7" w16cid:durableId="442462344">
    <w:abstractNumId w:val="14"/>
  </w:num>
  <w:num w:numId="8" w16cid:durableId="1169055081">
    <w:abstractNumId w:val="20"/>
  </w:num>
  <w:num w:numId="9" w16cid:durableId="1134829638">
    <w:abstractNumId w:val="11"/>
  </w:num>
  <w:num w:numId="10" w16cid:durableId="748887249">
    <w:abstractNumId w:val="26"/>
  </w:num>
  <w:num w:numId="11" w16cid:durableId="537200429">
    <w:abstractNumId w:val="29"/>
  </w:num>
  <w:num w:numId="12" w16cid:durableId="1865434890">
    <w:abstractNumId w:val="29"/>
    <w:lvlOverride w:ilvl="0">
      <w:startOverride w:val="1"/>
    </w:lvlOverride>
  </w:num>
  <w:num w:numId="13" w16cid:durableId="1871800303">
    <w:abstractNumId w:val="13"/>
  </w:num>
  <w:num w:numId="14" w16cid:durableId="1546328930">
    <w:abstractNumId w:val="13"/>
    <w:lvlOverride w:ilvl="0">
      <w:startOverride w:val="1"/>
    </w:lvlOverride>
  </w:num>
  <w:num w:numId="15" w16cid:durableId="1440251702">
    <w:abstractNumId w:val="15"/>
  </w:num>
  <w:num w:numId="16" w16cid:durableId="169758119">
    <w:abstractNumId w:val="15"/>
    <w:lvlOverride w:ilvl="0">
      <w:startOverride w:val="1"/>
    </w:lvlOverride>
  </w:num>
  <w:num w:numId="17" w16cid:durableId="183131441">
    <w:abstractNumId w:val="27"/>
  </w:num>
  <w:num w:numId="18" w16cid:durableId="334042269">
    <w:abstractNumId w:val="27"/>
    <w:lvlOverride w:ilvl="0">
      <w:startOverride w:val="1"/>
    </w:lvlOverride>
  </w:num>
  <w:num w:numId="19" w16cid:durableId="1540818049">
    <w:abstractNumId w:val="29"/>
  </w:num>
  <w:num w:numId="20" w16cid:durableId="333191622">
    <w:abstractNumId w:val="29"/>
  </w:num>
  <w:num w:numId="21" w16cid:durableId="419526331">
    <w:abstractNumId w:val="14"/>
    <w:lvlOverride w:ilvl="0">
      <w:startOverride w:val="1"/>
    </w:lvlOverride>
  </w:num>
  <w:num w:numId="22" w16cid:durableId="1234198232">
    <w:abstractNumId w:val="14"/>
    <w:lvlOverride w:ilvl="0">
      <w:startOverride w:val="1"/>
    </w:lvlOverride>
  </w:num>
  <w:num w:numId="23" w16cid:durableId="917439315">
    <w:abstractNumId w:val="29"/>
    <w:lvlOverride w:ilvl="0">
      <w:startOverride w:val="1"/>
    </w:lvlOverride>
  </w:num>
  <w:num w:numId="24" w16cid:durableId="1791436658">
    <w:abstractNumId w:val="21"/>
  </w:num>
  <w:num w:numId="25" w16cid:durableId="1014066653">
    <w:abstractNumId w:val="15"/>
    <w:lvlOverride w:ilvl="0">
      <w:startOverride w:val="1"/>
    </w:lvlOverride>
  </w:num>
  <w:num w:numId="26" w16cid:durableId="886797115">
    <w:abstractNumId w:val="9"/>
  </w:num>
  <w:num w:numId="27" w16cid:durableId="1267887375">
    <w:abstractNumId w:val="6"/>
  </w:num>
  <w:num w:numId="28" w16cid:durableId="355159863">
    <w:abstractNumId w:val="5"/>
  </w:num>
  <w:num w:numId="29" w16cid:durableId="1234705688">
    <w:abstractNumId w:val="4"/>
  </w:num>
  <w:num w:numId="30" w16cid:durableId="98991832">
    <w:abstractNumId w:val="8"/>
  </w:num>
  <w:num w:numId="31" w16cid:durableId="379129636">
    <w:abstractNumId w:val="3"/>
  </w:num>
  <w:num w:numId="32" w16cid:durableId="1991252367">
    <w:abstractNumId w:val="2"/>
  </w:num>
  <w:num w:numId="33" w16cid:durableId="455030703">
    <w:abstractNumId w:val="1"/>
  </w:num>
  <w:num w:numId="34" w16cid:durableId="1854370379">
    <w:abstractNumId w:val="0"/>
  </w:num>
  <w:num w:numId="35" w16cid:durableId="1003048783">
    <w:abstractNumId w:val="28"/>
  </w:num>
  <w:num w:numId="36" w16cid:durableId="120462332">
    <w:abstractNumId w:val="23"/>
  </w:num>
  <w:num w:numId="37" w16cid:durableId="1676882943">
    <w:abstractNumId w:val="12"/>
  </w:num>
  <w:num w:numId="38" w16cid:durableId="969479034">
    <w:abstractNumId w:val="17"/>
  </w:num>
  <w:num w:numId="39" w16cid:durableId="167255678">
    <w:abstractNumId w:val="30"/>
  </w:num>
  <w:num w:numId="40" w16cid:durableId="900602131">
    <w:abstractNumId w:val="16"/>
  </w:num>
  <w:num w:numId="41" w16cid:durableId="1633098298">
    <w:abstractNumId w:val="22"/>
  </w:num>
  <w:num w:numId="42" w16cid:durableId="1663848002">
    <w:abstractNumId w:val="25"/>
  </w:num>
  <w:num w:numId="43" w16cid:durableId="1509833145">
    <w:abstractNumId w:val="10"/>
  </w:num>
  <w:num w:numId="44" w16cid:durableId="1303464199">
    <w:abstractNumId w:val="18"/>
  </w:num>
  <w:num w:numId="45" w16cid:durableId="611766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0A"/>
    <w:rsid w:val="000303C2"/>
    <w:rsid w:val="00071A33"/>
    <w:rsid w:val="0008087C"/>
    <w:rsid w:val="000A0F81"/>
    <w:rsid w:val="000A696F"/>
    <w:rsid w:val="00102801"/>
    <w:rsid w:val="001A3BCE"/>
    <w:rsid w:val="001B5A9A"/>
    <w:rsid w:val="001E35FF"/>
    <w:rsid w:val="00234FD0"/>
    <w:rsid w:val="002A792A"/>
    <w:rsid w:val="003638E9"/>
    <w:rsid w:val="003666A8"/>
    <w:rsid w:val="00387081"/>
    <w:rsid w:val="003A21A3"/>
    <w:rsid w:val="00404667"/>
    <w:rsid w:val="004223A9"/>
    <w:rsid w:val="004548D6"/>
    <w:rsid w:val="004B5EAA"/>
    <w:rsid w:val="0052450A"/>
    <w:rsid w:val="005B653B"/>
    <w:rsid w:val="005C17AF"/>
    <w:rsid w:val="005F6ACD"/>
    <w:rsid w:val="006205F4"/>
    <w:rsid w:val="006D480F"/>
    <w:rsid w:val="006F07D7"/>
    <w:rsid w:val="00823C88"/>
    <w:rsid w:val="008B10F5"/>
    <w:rsid w:val="008B4B02"/>
    <w:rsid w:val="009A2858"/>
    <w:rsid w:val="00A32A28"/>
    <w:rsid w:val="00AB08ED"/>
    <w:rsid w:val="00AB17FC"/>
    <w:rsid w:val="00BD4E5D"/>
    <w:rsid w:val="00BF2918"/>
    <w:rsid w:val="00C3688B"/>
    <w:rsid w:val="00C40E10"/>
    <w:rsid w:val="00C72B2A"/>
    <w:rsid w:val="00D34246"/>
    <w:rsid w:val="00E5524A"/>
    <w:rsid w:val="00E814A4"/>
    <w:rsid w:val="00F06BBE"/>
    <w:rsid w:val="00F33769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6110E3"/>
  <w15:chartTrackingRefBased/>
  <w15:docId w15:val="{4FCF9827-5A25-4D1B-9FEA-C8C5F834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245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2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ar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63</TotalTime>
  <Pages>4</Pages>
  <Words>359</Words>
  <Characters>2500</Characters>
  <Application>Microsoft Office Word</Application>
  <DocSecurity>0</DocSecurity>
  <Lines>84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Ratiyapinan</dc:creator>
  <cp:keywords/>
  <dc:description/>
  <cp:lastModifiedBy>Rina Ratiyapinan</cp:lastModifiedBy>
  <cp:revision>2</cp:revision>
  <cp:lastPrinted>2012-12-03T18:15:00Z</cp:lastPrinted>
  <dcterms:created xsi:type="dcterms:W3CDTF">2024-11-06T11:23:00Z</dcterms:created>
  <dcterms:modified xsi:type="dcterms:W3CDTF">2024-11-07T08:15:00Z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d0f1270e-babc-4c99-834b-7146a38d3bd3</vt:lpwstr>
  </property>
</Properties>
</file>