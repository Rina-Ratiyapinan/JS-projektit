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1B5A9A" w:rsidRPr="008E3221" w14:paraId="4E118F4E" w14:textId="77777777" w:rsidTr="00474CE3">
        <w:tc>
          <w:tcPr>
            <w:tcW w:w="7026" w:type="dxa"/>
            <w:vAlign w:val="bottom"/>
          </w:tcPr>
          <w:p w14:paraId="3B1B151E" w14:textId="77777777" w:rsidR="001B5A9A" w:rsidRDefault="001B5A9A" w:rsidP="00474CE3">
            <w:pPr>
              <w:pStyle w:val="Title"/>
            </w:pPr>
            <w:proofErr w:type="spellStart"/>
            <w:r>
              <w:t>Projektidokumentti</w:t>
            </w:r>
            <w:proofErr w:type="spellEnd"/>
          </w:p>
        </w:tc>
        <w:tc>
          <w:tcPr>
            <w:tcW w:w="3774" w:type="dxa"/>
            <w:vAlign w:val="bottom"/>
          </w:tcPr>
          <w:p w14:paraId="190604AE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>Tieto- ja viestintätekniikan pt</w:t>
            </w:r>
          </w:p>
          <w:p w14:paraId="16EE4674" w14:textId="77777777" w:rsidR="001B5A9A" w:rsidRPr="0052450A" w:rsidRDefault="001B5A9A" w:rsidP="00474CE3">
            <w:pPr>
              <w:pStyle w:val="Subtitle"/>
              <w:rPr>
                <w:sz w:val="22"/>
                <w:szCs w:val="22"/>
                <w:lang w:val="fi-FI"/>
              </w:rPr>
            </w:pPr>
            <w:r w:rsidRPr="0052450A">
              <w:rPr>
                <w:sz w:val="22"/>
                <w:szCs w:val="22"/>
                <w:lang w:val="fi-FI"/>
              </w:rPr>
              <w:t xml:space="preserve">Rina Ratiyapinan, Laura </w:t>
            </w:r>
            <w:proofErr w:type="spellStart"/>
            <w:r w:rsidRPr="0052450A">
              <w:rPr>
                <w:sz w:val="22"/>
                <w:szCs w:val="22"/>
                <w:lang w:val="fi-FI"/>
              </w:rPr>
              <w:t>knuuti</w:t>
            </w:r>
            <w:proofErr w:type="spellEnd"/>
          </w:p>
        </w:tc>
      </w:tr>
    </w:tbl>
    <w:p w14:paraId="12B381E6" w14:textId="559F865D" w:rsidR="001B5A9A" w:rsidRPr="0052450A" w:rsidRDefault="001B5A9A" w:rsidP="001B5A9A">
      <w:pPr>
        <w:pStyle w:val="Heading1"/>
        <w:rPr>
          <w:lang w:val="fi-FI"/>
        </w:rPr>
      </w:pPr>
      <w:r w:rsidRPr="0052450A">
        <w:rPr>
          <w:lang w:val="fi-FI"/>
        </w:rPr>
        <w:t xml:space="preserve">Projektin nimi: </w:t>
      </w:r>
      <w:r w:rsidR="008E3221" w:rsidRPr="008E3221">
        <w:rPr>
          <w:lang w:val="fi-FI"/>
        </w:rPr>
        <w:t>Kirjautumislomake käyttäjätarinoiden perusteella</w:t>
      </w:r>
    </w:p>
    <w:p w14:paraId="0B8B10E0" w14:textId="3EF79BBC" w:rsidR="001B5A9A" w:rsidRPr="00DE5CB3" w:rsidRDefault="001B5A9A" w:rsidP="001B5A9A">
      <w:pPr>
        <w:pStyle w:val="Header"/>
        <w:rPr>
          <w:rFonts w:asciiTheme="majorHAnsi" w:hAnsiTheme="majorHAnsi"/>
          <w:lang w:val="fi-FI"/>
        </w:rPr>
      </w:pPr>
      <w:r w:rsidRPr="00DE5CB3">
        <w:rPr>
          <w:rFonts w:asciiTheme="majorHAnsi" w:hAnsiTheme="majorHAnsi"/>
          <w:lang w:val="fi-FI"/>
        </w:rPr>
        <w:t xml:space="preserve">Päivämäärä: </w:t>
      </w:r>
      <w:r w:rsidR="008E3221">
        <w:rPr>
          <w:rFonts w:asciiTheme="majorHAnsi" w:hAnsiTheme="majorHAnsi"/>
          <w:lang w:val="fi-FI"/>
        </w:rPr>
        <w:t>27</w:t>
      </w:r>
      <w:r w:rsidRPr="00DE5CB3">
        <w:rPr>
          <w:rFonts w:asciiTheme="majorHAnsi" w:hAnsiTheme="majorHAnsi"/>
          <w:lang w:val="fi-FI"/>
        </w:rPr>
        <w:t>.11.2024</w:t>
      </w:r>
    </w:p>
    <w:p w14:paraId="75B5543E" w14:textId="47F76DC8" w:rsidR="0052450A" w:rsidRPr="001B5A9A" w:rsidRDefault="0052450A" w:rsidP="003666A8">
      <w:pPr>
        <w:pStyle w:val="Date"/>
        <w:rPr>
          <w:sz w:val="20"/>
          <w:szCs w:val="20"/>
          <w:lang w:val="fi-F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77787E" w14:paraId="45ABB173" w14:textId="77777777" w:rsidTr="0052450A">
        <w:trPr>
          <w:trHeight w:val="936"/>
        </w:trPr>
        <w:tc>
          <w:tcPr>
            <w:tcW w:w="2333" w:type="dxa"/>
          </w:tcPr>
          <w:p w14:paraId="255F486C" w14:textId="77575C41" w:rsidR="002A792A" w:rsidRPr="0052450A" w:rsidRDefault="0052450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Projektin</w:t>
            </w:r>
            <w:proofErr w:type="spellEnd"/>
            <w:r w:rsidRPr="0052450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450A">
              <w:rPr>
                <w:b/>
                <w:bCs/>
                <w:sz w:val="24"/>
                <w:szCs w:val="24"/>
              </w:rPr>
              <w:t>Yleiskuvaus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3EB5207A" w14:textId="5397286D" w:rsidR="002A792A" w:rsidRPr="0077787E" w:rsidRDefault="0077787E" w:rsidP="0052450A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 w:bidi="th-TH"/>
              </w:rPr>
            </w:pPr>
            <w:r w:rsidRPr="0077787E">
              <w:rPr>
                <w:sz w:val="24"/>
                <w:szCs w:val="24"/>
                <w:lang w:val="fi-FI"/>
              </w:rPr>
              <w:t>Kyselylomake on yksinkertainen verkkosovellus, jo</w:t>
            </w:r>
            <w:r>
              <w:rPr>
                <w:sz w:val="24"/>
                <w:szCs w:val="24"/>
                <w:lang w:val="fi-FI"/>
              </w:rPr>
              <w:t>nka avulla käyttäjät voivat täyttää lomakkeen ja lähettää vastauksensa. Projekti sisältää käyttäjän tietojen keräämisen, kuten nimen, sähköpostin, iän, mieltymykset ja harrastukset, sekä tietojen validoinnin.</w:t>
            </w:r>
          </w:p>
        </w:tc>
      </w:tr>
      <w:tr w:rsidR="003A21A3" w:rsidRPr="0052450A" w14:paraId="4FC168C5" w14:textId="77777777" w:rsidTr="00AB08ED">
        <w:trPr>
          <w:trHeight w:val="720"/>
        </w:trPr>
        <w:tc>
          <w:tcPr>
            <w:tcW w:w="2333" w:type="dxa"/>
          </w:tcPr>
          <w:p w14:paraId="66C36D67" w14:textId="212D9B05" w:rsidR="003A21A3" w:rsidRPr="0052450A" w:rsidRDefault="00F72C32" w:rsidP="003A21A3">
            <w:pPr>
              <w:rPr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L</w:t>
            </w:r>
            <w:r w:rsidR="003A21A3">
              <w:rPr>
                <w:b/>
                <w:bCs/>
                <w:sz w:val="24"/>
                <w:szCs w:val="24"/>
                <w:lang w:val="fi-FI"/>
              </w:rPr>
              <w:t>ogiikka/</w:t>
            </w:r>
            <w:r w:rsidR="003A21A3" w:rsidRPr="003666A8">
              <w:rPr>
                <w:b/>
                <w:bCs/>
                <w:sz w:val="24"/>
                <w:szCs w:val="24"/>
                <w:lang w:val="fi-FI"/>
              </w:rPr>
              <w:t>Kaavio</w:t>
            </w:r>
          </w:p>
        </w:tc>
        <w:tc>
          <w:tcPr>
            <w:tcW w:w="8467" w:type="dxa"/>
            <w:tcMar>
              <w:left w:w="144" w:type="dxa"/>
            </w:tcMar>
          </w:tcPr>
          <w:p w14:paraId="0830B5F7" w14:textId="2F4CE5A2" w:rsidR="003A21A3" w:rsidRPr="0052450A" w:rsidRDefault="003A21A3" w:rsidP="003A21A3">
            <w:pPr>
              <w:pStyle w:val="AtRisk"/>
              <w:numPr>
                <w:ilvl w:val="0"/>
                <w:numId w:val="0"/>
              </w:numPr>
              <w:ind w:left="360"/>
              <w:rPr>
                <w:sz w:val="24"/>
                <w:szCs w:val="24"/>
                <w:lang w:val="fi-FI"/>
              </w:rPr>
            </w:pPr>
            <w:r>
              <w:rPr>
                <w:noProof/>
                <w:sz w:val="24"/>
                <w:szCs w:val="24"/>
                <w:lang w:val="fi-FI"/>
              </w:rPr>
              <w:drawing>
                <wp:inline distT="0" distB="0" distL="0" distR="0" wp14:anchorId="3412366B" wp14:editId="193F5BC5">
                  <wp:extent cx="1862667" cy="4248769"/>
                  <wp:effectExtent l="0" t="0" r="4445" b="0"/>
                  <wp:docPr id="177126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26493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095" cy="427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92A" w:rsidRPr="008E3221" w14:paraId="2E7B536C" w14:textId="77777777" w:rsidTr="00AB08ED">
        <w:trPr>
          <w:trHeight w:val="720"/>
        </w:trPr>
        <w:tc>
          <w:tcPr>
            <w:tcW w:w="2333" w:type="dxa"/>
          </w:tcPr>
          <w:p w14:paraId="49DD3591" w14:textId="7396FBA5" w:rsidR="002A792A" w:rsidRPr="0052450A" w:rsidRDefault="003A21A3">
            <w:pPr>
              <w:rPr>
                <w:b/>
                <w:bCs/>
                <w:sz w:val="24"/>
                <w:szCs w:val="24"/>
                <w:lang w:val="fi-FI"/>
              </w:rPr>
            </w:pPr>
            <w:r w:rsidRPr="003A21A3">
              <w:rPr>
                <w:b/>
                <w:bCs/>
                <w:sz w:val="24"/>
                <w:szCs w:val="24"/>
                <w:lang w:val="fi-FI"/>
              </w:rPr>
              <w:lastRenderedPageBreak/>
              <w:t>Ominaisuudet ja Toiminnot</w:t>
            </w:r>
          </w:p>
        </w:tc>
        <w:tc>
          <w:tcPr>
            <w:tcW w:w="8467" w:type="dxa"/>
            <w:tcMar>
              <w:left w:w="144" w:type="dxa"/>
            </w:tcMar>
          </w:tcPr>
          <w:p w14:paraId="45A48D6A" w14:textId="77777777" w:rsidR="002A792A" w:rsidRPr="0077787E" w:rsidRDefault="0077787E" w:rsidP="0077787E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Lomakkeen osiot:</w:t>
            </w:r>
          </w:p>
          <w:p w14:paraId="5CEA443E" w14:textId="77777777" w:rsidR="0077787E" w:rsidRDefault="0077787E" w:rsidP="0077787E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Käyttäjän perustiedot: Nimi, sähköpostiosoite, ja ikä.</w:t>
            </w:r>
          </w:p>
          <w:p w14:paraId="7A78C05A" w14:textId="24E676D5" w:rsidR="0077787E" w:rsidRPr="0077787E" w:rsidRDefault="0077787E" w:rsidP="0077787E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 xml:space="preserve">Valinnat: </w:t>
            </w:r>
          </w:p>
          <w:p w14:paraId="4C32AB3E" w14:textId="77777777" w:rsidR="0077787E" w:rsidRDefault="0077787E" w:rsidP="007778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Lempiväri pudotusvalikosta.</w:t>
            </w:r>
          </w:p>
          <w:p w14:paraId="52BD1BFB" w14:textId="77777777" w:rsidR="0077787E" w:rsidRDefault="0077787E" w:rsidP="007778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Sukupuolen valinta radiopainikkeilla.</w:t>
            </w:r>
          </w:p>
          <w:p w14:paraId="1BA83942" w14:textId="77777777" w:rsidR="0077787E" w:rsidRDefault="0077787E" w:rsidP="0077787E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Harrastusten valinta valintaruuduilla.</w:t>
            </w:r>
          </w:p>
          <w:p w14:paraId="44D02DBC" w14:textId="26A28781" w:rsidR="0077787E" w:rsidRPr="00461AD2" w:rsidRDefault="0077787E" w:rsidP="00461AD2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461AD2">
              <w:rPr>
                <w:sz w:val="24"/>
                <w:szCs w:val="24"/>
                <w:lang w:val="fi-FI"/>
              </w:rPr>
              <w:t>Vapaamuotoinen tekstikenttä lisäkommentteja varten.</w:t>
            </w:r>
          </w:p>
          <w:p w14:paraId="5D6D2A67" w14:textId="2A975C94" w:rsidR="0077787E" w:rsidRDefault="0077787E" w:rsidP="0077787E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b/>
                <w:bCs/>
                <w:sz w:val="24"/>
                <w:szCs w:val="24"/>
                <w:lang w:val="fi-FI"/>
              </w:rPr>
            </w:pPr>
            <w:r w:rsidRPr="0077787E">
              <w:rPr>
                <w:b/>
                <w:bCs/>
                <w:sz w:val="24"/>
                <w:szCs w:val="24"/>
                <w:lang w:val="fi-FI"/>
              </w:rPr>
              <w:t>Validointi</w:t>
            </w:r>
            <w:r>
              <w:rPr>
                <w:b/>
                <w:bCs/>
                <w:sz w:val="24"/>
                <w:szCs w:val="24"/>
                <w:lang w:val="fi-FI"/>
              </w:rPr>
              <w:t>:</w:t>
            </w:r>
          </w:p>
          <w:p w14:paraId="18ABFB29" w14:textId="77777777" w:rsidR="00461AD2" w:rsidRPr="001645F5" w:rsidRDefault="00461AD2" w:rsidP="00461AD2">
            <w:pPr>
              <w:numPr>
                <w:ilvl w:val="1"/>
                <w:numId w:val="57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1645F5">
              <w:rPr>
                <w:sz w:val="24"/>
                <w:szCs w:val="24"/>
              </w:rPr>
              <w:t>Sähköpostiosoitteen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tarkistus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oikeamuotoisuuden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varmistamiseksi</w:t>
            </w:r>
            <w:proofErr w:type="spellEnd"/>
            <w:r w:rsidRPr="001645F5">
              <w:rPr>
                <w:sz w:val="24"/>
                <w:szCs w:val="24"/>
              </w:rPr>
              <w:t>.</w:t>
            </w:r>
          </w:p>
          <w:p w14:paraId="18CF1622" w14:textId="77777777" w:rsidR="00461AD2" w:rsidRPr="001645F5" w:rsidRDefault="00461AD2" w:rsidP="00461AD2">
            <w:pPr>
              <w:numPr>
                <w:ilvl w:val="1"/>
                <w:numId w:val="57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1645F5">
              <w:rPr>
                <w:sz w:val="24"/>
                <w:szCs w:val="24"/>
              </w:rPr>
              <w:t>Nimen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minimipituus</w:t>
            </w:r>
            <w:proofErr w:type="spellEnd"/>
            <w:r w:rsidRPr="001645F5">
              <w:rPr>
                <w:sz w:val="24"/>
                <w:szCs w:val="24"/>
              </w:rPr>
              <w:t xml:space="preserve"> (3 </w:t>
            </w:r>
            <w:proofErr w:type="spellStart"/>
            <w:r w:rsidRPr="001645F5">
              <w:rPr>
                <w:sz w:val="24"/>
                <w:szCs w:val="24"/>
              </w:rPr>
              <w:t>merkkiä</w:t>
            </w:r>
            <w:proofErr w:type="spellEnd"/>
            <w:r w:rsidRPr="001645F5">
              <w:rPr>
                <w:sz w:val="24"/>
                <w:szCs w:val="24"/>
              </w:rPr>
              <w:t>).</w:t>
            </w:r>
          </w:p>
          <w:p w14:paraId="5B90DFB4" w14:textId="77777777" w:rsidR="00461AD2" w:rsidRPr="001645F5" w:rsidRDefault="00461AD2" w:rsidP="00461AD2">
            <w:pPr>
              <w:numPr>
                <w:ilvl w:val="1"/>
                <w:numId w:val="57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1645F5">
              <w:rPr>
                <w:sz w:val="24"/>
                <w:szCs w:val="24"/>
              </w:rPr>
              <w:t>Ikä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rajattu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välillä</w:t>
            </w:r>
            <w:proofErr w:type="spellEnd"/>
            <w:r w:rsidRPr="001645F5">
              <w:rPr>
                <w:sz w:val="24"/>
                <w:szCs w:val="24"/>
              </w:rPr>
              <w:t xml:space="preserve"> 18–100.</w:t>
            </w:r>
          </w:p>
          <w:p w14:paraId="5FE2F5EC" w14:textId="77777777" w:rsidR="00461AD2" w:rsidRPr="001645F5" w:rsidRDefault="00461AD2" w:rsidP="00461AD2">
            <w:pPr>
              <w:numPr>
                <w:ilvl w:val="0"/>
                <w:numId w:val="57"/>
              </w:numPr>
              <w:spacing w:before="0" w:after="160" w:line="259" w:lineRule="auto"/>
              <w:rPr>
                <w:sz w:val="24"/>
                <w:szCs w:val="24"/>
              </w:rPr>
            </w:pPr>
            <w:proofErr w:type="spellStart"/>
            <w:r w:rsidRPr="001645F5">
              <w:rPr>
                <w:b/>
                <w:bCs/>
                <w:sz w:val="24"/>
                <w:szCs w:val="24"/>
              </w:rPr>
              <w:t>Toiminnallisuus</w:t>
            </w:r>
            <w:proofErr w:type="spellEnd"/>
            <w:r w:rsidRPr="001645F5">
              <w:rPr>
                <w:b/>
                <w:bCs/>
                <w:sz w:val="24"/>
                <w:szCs w:val="24"/>
              </w:rPr>
              <w:t>:</w:t>
            </w:r>
          </w:p>
          <w:p w14:paraId="21015067" w14:textId="77777777" w:rsidR="00461AD2" w:rsidRPr="001645F5" w:rsidRDefault="00461AD2" w:rsidP="00461AD2">
            <w:pPr>
              <w:numPr>
                <w:ilvl w:val="1"/>
                <w:numId w:val="57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1645F5">
              <w:rPr>
                <w:sz w:val="24"/>
                <w:szCs w:val="24"/>
                <w:lang w:val="fi-FI"/>
              </w:rPr>
              <w:t>Lomake validoi syötteet ennen lähetystä ja estää virheellisten tietojen lähettämisen.</w:t>
            </w:r>
          </w:p>
          <w:p w14:paraId="585776F4" w14:textId="74DF8EDB" w:rsidR="0077787E" w:rsidRPr="00461AD2" w:rsidRDefault="00461AD2" w:rsidP="0077787E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b/>
                <w:bCs/>
                <w:sz w:val="24"/>
                <w:szCs w:val="24"/>
                <w:lang w:val="fi-FI"/>
              </w:rPr>
            </w:pPr>
            <w:r w:rsidRPr="001645F5">
              <w:rPr>
                <w:sz w:val="24"/>
                <w:szCs w:val="24"/>
                <w:lang w:val="fi-FI"/>
              </w:rPr>
              <w:t>Käyttäjä saa virheistä ilmoituksen ponnahdusikkunan avulla.</w:t>
            </w:r>
          </w:p>
        </w:tc>
      </w:tr>
      <w:tr w:rsidR="003666A8" w:rsidRPr="008E3221" w14:paraId="05801A10" w14:textId="77777777" w:rsidTr="00AB08ED">
        <w:trPr>
          <w:trHeight w:val="720"/>
        </w:trPr>
        <w:tc>
          <w:tcPr>
            <w:tcW w:w="2333" w:type="dxa"/>
          </w:tcPr>
          <w:p w14:paraId="15662180" w14:textId="2E497637" w:rsidR="003666A8" w:rsidRPr="0052450A" w:rsidRDefault="00404667">
            <w:pPr>
              <w:rPr>
                <w:b/>
                <w:bCs/>
                <w:sz w:val="24"/>
                <w:szCs w:val="24"/>
                <w:lang w:val="fi-FI"/>
              </w:rPr>
            </w:pPr>
            <w:r w:rsidRPr="00404667">
              <w:rPr>
                <w:b/>
                <w:bCs/>
                <w:sz w:val="24"/>
                <w:szCs w:val="24"/>
                <w:lang w:val="fi-FI"/>
              </w:rPr>
              <w:t>Käyttöliittymän suunnittelu</w:t>
            </w:r>
          </w:p>
        </w:tc>
        <w:tc>
          <w:tcPr>
            <w:tcW w:w="8467" w:type="dxa"/>
            <w:tcMar>
              <w:left w:w="144" w:type="dxa"/>
            </w:tcMar>
          </w:tcPr>
          <w:p w14:paraId="0988671D" w14:textId="77777777" w:rsidR="00461AD2" w:rsidRPr="001645F5" w:rsidRDefault="00461AD2" w:rsidP="00461AD2">
            <w:pPr>
              <w:numPr>
                <w:ilvl w:val="0"/>
                <w:numId w:val="58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1645F5">
              <w:rPr>
                <w:b/>
                <w:bCs/>
                <w:sz w:val="24"/>
                <w:szCs w:val="24"/>
                <w:lang w:val="fi-FI"/>
              </w:rPr>
              <w:t>Selkeä rakenne:</w:t>
            </w:r>
            <w:r w:rsidRPr="001645F5">
              <w:rPr>
                <w:sz w:val="24"/>
                <w:szCs w:val="24"/>
                <w:lang w:val="fi-FI"/>
              </w:rPr>
              <w:br/>
              <w:t>Jokainen osio on erotettu selkeästi, ja kentät on merkitty kuvaavilla etiketeillä.</w:t>
            </w:r>
          </w:p>
          <w:p w14:paraId="50E87211" w14:textId="77777777" w:rsidR="00461AD2" w:rsidRPr="001645F5" w:rsidRDefault="00461AD2" w:rsidP="00461AD2">
            <w:pPr>
              <w:numPr>
                <w:ilvl w:val="0"/>
                <w:numId w:val="58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1645F5">
              <w:rPr>
                <w:b/>
                <w:bCs/>
                <w:sz w:val="24"/>
                <w:szCs w:val="24"/>
                <w:lang w:val="fi-FI"/>
              </w:rPr>
              <w:t>Värimaailma:</w:t>
            </w:r>
            <w:r w:rsidRPr="001645F5">
              <w:rPr>
                <w:sz w:val="24"/>
                <w:szCs w:val="24"/>
                <w:lang w:val="fi-FI"/>
              </w:rPr>
              <w:br/>
              <w:t>Lomake käyttää yksinkertaista ja minimalistista tyyliä mukautuen erilliseen tyylitiedostoon.</w:t>
            </w:r>
          </w:p>
          <w:p w14:paraId="3406C176" w14:textId="77777777" w:rsidR="001B5A9A" w:rsidRPr="00FD245E" w:rsidRDefault="00461AD2" w:rsidP="00461AD2">
            <w:pPr>
              <w:numPr>
                <w:ilvl w:val="0"/>
                <w:numId w:val="58"/>
              </w:numPr>
              <w:spacing w:before="0" w:after="160" w:line="259" w:lineRule="auto"/>
              <w:rPr>
                <w:lang w:val="fi-FI"/>
              </w:rPr>
            </w:pPr>
            <w:r w:rsidRPr="001645F5">
              <w:rPr>
                <w:b/>
                <w:bCs/>
                <w:sz w:val="24"/>
                <w:szCs w:val="24"/>
                <w:lang w:val="fi-FI"/>
              </w:rPr>
              <w:t>Mukautuva suunnittelu:</w:t>
            </w:r>
            <w:r w:rsidRPr="001645F5">
              <w:rPr>
                <w:sz w:val="24"/>
                <w:szCs w:val="24"/>
                <w:lang w:val="fi-FI"/>
              </w:rPr>
              <w:br/>
              <w:t xml:space="preserve">Lomake on suunniteltu </w:t>
            </w:r>
            <w:proofErr w:type="spellStart"/>
            <w:r w:rsidRPr="001645F5">
              <w:rPr>
                <w:sz w:val="24"/>
                <w:szCs w:val="24"/>
                <w:lang w:val="fi-FI"/>
              </w:rPr>
              <w:t>responsiiviseksi</w:t>
            </w:r>
            <w:proofErr w:type="spellEnd"/>
            <w:r w:rsidRPr="001645F5">
              <w:rPr>
                <w:sz w:val="24"/>
                <w:szCs w:val="24"/>
                <w:lang w:val="fi-FI"/>
              </w:rPr>
              <w:t>, toimien hyvin eri laitteilla ja näytön ko’oilla.</w:t>
            </w:r>
          </w:p>
          <w:p w14:paraId="4E7F8D5D" w14:textId="77777777" w:rsidR="00FD245E" w:rsidRDefault="00FD245E" w:rsidP="00FD245E">
            <w:pPr>
              <w:spacing w:before="0" w:after="160" w:line="259" w:lineRule="auto"/>
              <w:rPr>
                <w:lang w:val="fi-FI"/>
              </w:rPr>
            </w:pPr>
          </w:p>
          <w:p w14:paraId="6BF4F3D1" w14:textId="77777777" w:rsidR="00FD245E" w:rsidRDefault="00FD245E" w:rsidP="00FD245E">
            <w:pPr>
              <w:spacing w:before="0" w:after="160" w:line="259" w:lineRule="auto"/>
              <w:rPr>
                <w:lang w:val="fi-FI"/>
              </w:rPr>
            </w:pPr>
          </w:p>
          <w:p w14:paraId="0A1FEAD1" w14:textId="1B3C9F55" w:rsidR="00FD245E" w:rsidRPr="00461AD2" w:rsidRDefault="00FD245E" w:rsidP="00FD245E">
            <w:pPr>
              <w:spacing w:before="0" w:after="160" w:line="259" w:lineRule="auto"/>
              <w:rPr>
                <w:lang w:val="fi-FI"/>
              </w:rPr>
            </w:pPr>
          </w:p>
        </w:tc>
      </w:tr>
      <w:tr w:rsidR="00404667" w:rsidRPr="008E3221" w14:paraId="33F2BE5A" w14:textId="77777777" w:rsidTr="00AB08ED">
        <w:trPr>
          <w:trHeight w:val="720"/>
        </w:trPr>
        <w:tc>
          <w:tcPr>
            <w:tcW w:w="2333" w:type="dxa"/>
          </w:tcPr>
          <w:p w14:paraId="1A71199A" w14:textId="1BAE8B31" w:rsidR="00404667" w:rsidRPr="0052450A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4667">
              <w:rPr>
                <w:b/>
                <w:bCs/>
                <w:sz w:val="24"/>
                <w:szCs w:val="24"/>
              </w:rPr>
              <w:lastRenderedPageBreak/>
              <w:t>Kehitystehtävät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02228E91" w14:textId="77777777" w:rsidR="00461AD2" w:rsidRPr="00461AD2" w:rsidRDefault="00461AD2" w:rsidP="00461AD2">
            <w:pPr>
              <w:numPr>
                <w:ilvl w:val="0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</w:pPr>
            <w:r w:rsidRPr="00461AD2">
              <w:rPr>
                <w:rFonts w:eastAsia="Aptos" w:cs="Cordia New"/>
                <w:b/>
                <w:bCs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HTML</w:t>
            </w:r>
          </w:p>
          <w:p w14:paraId="02C4122B" w14:textId="77777777" w:rsidR="00461AD2" w:rsidRPr="00461AD2" w:rsidRDefault="00461AD2" w:rsidP="00461AD2">
            <w:pPr>
              <w:numPr>
                <w:ilvl w:val="1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</w:pPr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>Lomakkeen rakenne ja kentät (valmis).</w:t>
            </w:r>
          </w:p>
          <w:p w14:paraId="36F9A5A9" w14:textId="77777777" w:rsidR="00461AD2" w:rsidRPr="00461AD2" w:rsidRDefault="00461AD2" w:rsidP="00461AD2">
            <w:pPr>
              <w:numPr>
                <w:ilvl w:val="1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</w:pP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Valintalogiikka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 xml:space="preserve"> </w:t>
            </w: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sukupuolelle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 xml:space="preserve"> ja </w:t>
            </w: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harrastuksille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.</w:t>
            </w:r>
          </w:p>
          <w:p w14:paraId="22550B0D" w14:textId="77777777" w:rsidR="00461AD2" w:rsidRPr="00461AD2" w:rsidRDefault="00461AD2" w:rsidP="00461AD2">
            <w:pPr>
              <w:numPr>
                <w:ilvl w:val="0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</w:pPr>
            <w:r w:rsidRPr="00461AD2">
              <w:rPr>
                <w:rFonts w:eastAsia="Aptos" w:cs="Cordia New"/>
                <w:b/>
                <w:bCs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JavaScript-</w:t>
            </w:r>
            <w:proofErr w:type="spellStart"/>
            <w:r w:rsidRPr="00461AD2">
              <w:rPr>
                <w:rFonts w:eastAsia="Aptos" w:cs="Cordia New"/>
                <w:b/>
                <w:bCs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logiikka</w:t>
            </w:r>
            <w:proofErr w:type="spellEnd"/>
          </w:p>
          <w:p w14:paraId="3395A892" w14:textId="77777777" w:rsidR="00461AD2" w:rsidRPr="00461AD2" w:rsidRDefault="00461AD2" w:rsidP="00461AD2">
            <w:pPr>
              <w:numPr>
                <w:ilvl w:val="1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</w:pP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Lomakkeen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 xml:space="preserve"> </w:t>
            </w: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validointi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:</w:t>
            </w:r>
          </w:p>
          <w:p w14:paraId="0F70C162" w14:textId="77777777" w:rsidR="00461AD2" w:rsidRPr="00461AD2" w:rsidRDefault="00461AD2" w:rsidP="00461AD2">
            <w:pPr>
              <w:numPr>
                <w:ilvl w:val="2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</w:pP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>emailIsValid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>: Tarkistaa sähköpostin oikean muodon.</w:t>
            </w:r>
          </w:p>
          <w:p w14:paraId="73B785FE" w14:textId="77777777" w:rsidR="00461AD2" w:rsidRPr="00461AD2" w:rsidRDefault="00461AD2" w:rsidP="00461AD2">
            <w:pPr>
              <w:numPr>
                <w:ilvl w:val="2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</w:pPr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 xml:space="preserve">Lomakkeen tiedot käsitellään </w:t>
            </w:r>
            <w:proofErr w:type="spellStart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>validateForm</w:t>
            </w:r>
            <w:proofErr w:type="spellEnd"/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>-funktiolla ennen lähettämistä.</w:t>
            </w:r>
          </w:p>
          <w:p w14:paraId="629C66B8" w14:textId="77777777" w:rsidR="00461AD2" w:rsidRPr="00461AD2" w:rsidRDefault="00461AD2" w:rsidP="00461AD2">
            <w:pPr>
              <w:numPr>
                <w:ilvl w:val="0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</w:pPr>
            <w:proofErr w:type="spellStart"/>
            <w:r w:rsidRPr="00461AD2">
              <w:rPr>
                <w:rFonts w:eastAsia="Aptos" w:cs="Cordia New"/>
                <w:b/>
                <w:bCs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Käyttöliittymä</w:t>
            </w:r>
            <w:proofErr w:type="spellEnd"/>
            <w:r w:rsidRPr="00461AD2">
              <w:rPr>
                <w:rFonts w:eastAsia="Aptos" w:cs="Cordia New"/>
                <w:b/>
                <w:bCs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 xml:space="preserve"> ja </w:t>
            </w:r>
            <w:proofErr w:type="spellStart"/>
            <w:r w:rsidRPr="00461AD2">
              <w:rPr>
                <w:rFonts w:eastAsia="Aptos" w:cs="Cordia New"/>
                <w:b/>
                <w:bCs/>
                <w:color w:val="auto"/>
                <w:kern w:val="2"/>
                <w:sz w:val="24"/>
                <w:szCs w:val="24"/>
                <w:lang w:eastAsia="en-US" w:bidi="th-TH"/>
                <w14:ligatures w14:val="standardContextual"/>
              </w:rPr>
              <w:t>tyyli</w:t>
            </w:r>
            <w:proofErr w:type="spellEnd"/>
          </w:p>
          <w:p w14:paraId="7FEFF764" w14:textId="20923CF5" w:rsidR="00404667" w:rsidRPr="00461AD2" w:rsidRDefault="00461AD2" w:rsidP="00461AD2">
            <w:pPr>
              <w:numPr>
                <w:ilvl w:val="1"/>
                <w:numId w:val="59"/>
              </w:numPr>
              <w:spacing w:after="160" w:line="259" w:lineRule="auto"/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</w:pPr>
            <w:r w:rsidRPr="00461AD2">
              <w:rPr>
                <w:rFonts w:eastAsia="Aptos" w:cs="Cordia New"/>
                <w:color w:val="auto"/>
                <w:kern w:val="2"/>
                <w:sz w:val="24"/>
                <w:szCs w:val="24"/>
                <w:lang w:val="fi-FI" w:eastAsia="en-US" w:bidi="th-TH"/>
                <w14:ligatures w14:val="standardContextual"/>
              </w:rPr>
              <w:t>Tyylitiedostojen päivittäminen mukavamman ulkoasun luomiseksi.</w:t>
            </w:r>
          </w:p>
        </w:tc>
      </w:tr>
      <w:tr w:rsidR="00404667" w:rsidRPr="008E3221" w14:paraId="74F42F53" w14:textId="77777777" w:rsidTr="00AB08ED">
        <w:trPr>
          <w:trHeight w:val="720"/>
        </w:trPr>
        <w:tc>
          <w:tcPr>
            <w:tcW w:w="2333" w:type="dxa"/>
          </w:tcPr>
          <w:p w14:paraId="7D7F9EDD" w14:textId="24D17876" w:rsidR="00404667" w:rsidRPr="00461AD2" w:rsidRDefault="0040466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61AD2">
              <w:rPr>
                <w:b/>
                <w:bCs/>
                <w:sz w:val="24"/>
                <w:szCs w:val="24"/>
              </w:rPr>
              <w:t>Koodin</w:t>
            </w:r>
            <w:proofErr w:type="spellEnd"/>
            <w:r w:rsidRPr="00461AD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1AD2">
              <w:rPr>
                <w:b/>
                <w:bCs/>
                <w:sz w:val="24"/>
                <w:szCs w:val="24"/>
              </w:rPr>
              <w:t>Yhteenveto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42640FEC" w14:textId="77777777" w:rsidR="00461AD2" w:rsidRPr="001645F5" w:rsidRDefault="00461AD2" w:rsidP="00461AD2">
            <w:pPr>
              <w:numPr>
                <w:ilvl w:val="0"/>
                <w:numId w:val="60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1645F5">
              <w:rPr>
                <w:b/>
                <w:bCs/>
                <w:sz w:val="24"/>
                <w:szCs w:val="24"/>
                <w:lang w:val="fi-FI"/>
              </w:rPr>
              <w:t>HTML (index.html)</w:t>
            </w:r>
            <w:r w:rsidRPr="001645F5">
              <w:rPr>
                <w:sz w:val="24"/>
                <w:szCs w:val="24"/>
                <w:lang w:val="fi-FI"/>
              </w:rPr>
              <w:br/>
              <w:t>Lomake sisältää kentät käyttäjätiedoille ja valinnoille. Lomakkeen validointiin käytetään sisäänrakennettuja attribuutteja, ja ulkoasu linkittyy ulkoiseen CSS-tiedostoon.</w:t>
            </w:r>
          </w:p>
          <w:p w14:paraId="13C3A256" w14:textId="77777777" w:rsidR="00461AD2" w:rsidRPr="001645F5" w:rsidRDefault="00461AD2" w:rsidP="00461AD2">
            <w:pPr>
              <w:numPr>
                <w:ilvl w:val="0"/>
                <w:numId w:val="60"/>
              </w:numPr>
              <w:spacing w:before="0" w:after="160" w:line="259" w:lineRule="auto"/>
              <w:rPr>
                <w:sz w:val="24"/>
                <w:szCs w:val="24"/>
              </w:rPr>
            </w:pPr>
            <w:r w:rsidRPr="001645F5">
              <w:rPr>
                <w:b/>
                <w:bCs/>
                <w:sz w:val="24"/>
                <w:szCs w:val="24"/>
                <w:lang w:val="fi-FI"/>
              </w:rPr>
              <w:t>JavaScript (scripts.js)</w:t>
            </w:r>
            <w:r w:rsidRPr="001645F5">
              <w:rPr>
                <w:sz w:val="24"/>
                <w:szCs w:val="24"/>
                <w:lang w:val="fi-FI"/>
              </w:rPr>
              <w:br/>
              <w:t xml:space="preserve">Validointitoiminnot toteutetaan JavaScriptillä. </w:t>
            </w:r>
            <w:proofErr w:type="spellStart"/>
            <w:r w:rsidRPr="001645F5">
              <w:rPr>
                <w:sz w:val="24"/>
                <w:szCs w:val="24"/>
              </w:rPr>
              <w:t>Esimerkkinä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sähköpostin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validointi</w:t>
            </w:r>
            <w:proofErr w:type="spellEnd"/>
            <w:r w:rsidRPr="001645F5">
              <w:rPr>
                <w:sz w:val="24"/>
                <w:szCs w:val="24"/>
              </w:rPr>
              <w:t xml:space="preserve"> ja </w:t>
            </w:r>
            <w:proofErr w:type="spellStart"/>
            <w:r w:rsidRPr="001645F5">
              <w:rPr>
                <w:sz w:val="24"/>
                <w:szCs w:val="24"/>
              </w:rPr>
              <w:t>virheilmoitusten</w:t>
            </w:r>
            <w:proofErr w:type="spellEnd"/>
            <w:r w:rsidRPr="001645F5">
              <w:rPr>
                <w:sz w:val="24"/>
                <w:szCs w:val="24"/>
              </w:rPr>
              <w:t xml:space="preserve"> </w:t>
            </w:r>
            <w:proofErr w:type="spellStart"/>
            <w:r w:rsidRPr="001645F5">
              <w:rPr>
                <w:sz w:val="24"/>
                <w:szCs w:val="24"/>
              </w:rPr>
              <w:t>näyttäminen</w:t>
            </w:r>
            <w:proofErr w:type="spellEnd"/>
            <w:r w:rsidRPr="001645F5">
              <w:rPr>
                <w:sz w:val="24"/>
                <w:szCs w:val="24"/>
              </w:rPr>
              <w:t>.</w:t>
            </w:r>
          </w:p>
          <w:p w14:paraId="23FE7C53" w14:textId="02FB5307" w:rsidR="001B5A9A" w:rsidRPr="00F72C32" w:rsidRDefault="00404667" w:rsidP="001B5A9A">
            <w:pPr>
              <w:numPr>
                <w:ilvl w:val="0"/>
                <w:numId w:val="44"/>
              </w:numPr>
              <w:spacing w:after="160" w:line="259" w:lineRule="auto"/>
              <w:rPr>
                <w:sz w:val="24"/>
                <w:szCs w:val="24"/>
                <w:lang w:val="fi-FI"/>
              </w:rPr>
            </w:pPr>
            <w:r w:rsidRPr="00F72C32">
              <w:rPr>
                <w:b/>
                <w:bCs/>
                <w:sz w:val="24"/>
                <w:szCs w:val="24"/>
                <w:lang w:val="fi-FI"/>
              </w:rPr>
              <w:t>CSS-tyylit</w:t>
            </w:r>
            <w:r w:rsidRPr="00F72C32">
              <w:rPr>
                <w:sz w:val="24"/>
                <w:szCs w:val="24"/>
                <w:lang w:val="fi-FI"/>
              </w:rPr>
              <w:t xml:space="preserve"> </w:t>
            </w:r>
            <w:r w:rsidRPr="00F72C32">
              <w:rPr>
                <w:b/>
                <w:bCs/>
                <w:sz w:val="24"/>
                <w:szCs w:val="24"/>
                <w:lang w:val="fi-FI"/>
              </w:rPr>
              <w:t>(style.css)</w:t>
            </w:r>
            <w:r w:rsidR="00F72C32" w:rsidRPr="00F72C32">
              <w:rPr>
                <w:sz w:val="24"/>
                <w:szCs w:val="24"/>
                <w:lang w:val="fi-FI"/>
              </w:rPr>
              <w:br/>
            </w:r>
            <w:r w:rsidR="00F72C32" w:rsidRPr="00F72C32">
              <w:rPr>
                <w:sz w:val="24"/>
                <w:szCs w:val="24"/>
                <w:lang w:val="fi-FI"/>
              </w:rPr>
              <w:t>Keskitetty lomakealue, joka on selkeä ja helppokäyttöinen.</w:t>
            </w:r>
          </w:p>
        </w:tc>
      </w:tr>
      <w:tr w:rsidR="002A792A" w:rsidRPr="008E3221" w14:paraId="37A48B4B" w14:textId="77777777" w:rsidTr="00AB08ED">
        <w:trPr>
          <w:trHeight w:val="720"/>
        </w:trPr>
        <w:tc>
          <w:tcPr>
            <w:tcW w:w="2333" w:type="dxa"/>
          </w:tcPr>
          <w:p w14:paraId="4C3C1579" w14:textId="51770F4C" w:rsidR="002A792A" w:rsidRPr="0052450A" w:rsidRDefault="0052450A">
            <w:pPr>
              <w:rPr>
                <w:b/>
                <w:bCs/>
                <w:sz w:val="24"/>
                <w:szCs w:val="24"/>
                <w:lang w:val="fi-FI"/>
              </w:rPr>
            </w:pPr>
            <w:proofErr w:type="spellStart"/>
            <w:r w:rsidRPr="0052450A">
              <w:rPr>
                <w:b/>
                <w:bCs/>
                <w:sz w:val="24"/>
                <w:szCs w:val="24"/>
              </w:rPr>
              <w:t>Käyttöohjeet</w:t>
            </w:r>
            <w:proofErr w:type="spellEnd"/>
          </w:p>
        </w:tc>
        <w:tc>
          <w:tcPr>
            <w:tcW w:w="8467" w:type="dxa"/>
            <w:tcMar>
              <w:left w:w="144" w:type="dxa"/>
            </w:tcMar>
          </w:tcPr>
          <w:p w14:paraId="7A59E708" w14:textId="77777777" w:rsidR="0052450A" w:rsidRPr="0052450A" w:rsidRDefault="0052450A" w:rsidP="00F72C32">
            <w:pPr>
              <w:pStyle w:val="AtRisk"/>
              <w:numPr>
                <w:ilvl w:val="0"/>
                <w:numId w:val="45"/>
              </w:numPr>
              <w:rPr>
                <w:sz w:val="24"/>
                <w:szCs w:val="24"/>
                <w:lang w:val="fi-FI"/>
              </w:rPr>
            </w:pPr>
            <w:r w:rsidRPr="0052450A">
              <w:rPr>
                <w:sz w:val="24"/>
                <w:szCs w:val="24"/>
                <w:lang w:val="fi-FI"/>
              </w:rPr>
              <w:t>Avaa peli selaimessa.</w:t>
            </w:r>
          </w:p>
          <w:p w14:paraId="7DAEA057" w14:textId="77777777" w:rsidR="00F72C32" w:rsidRPr="001645F5" w:rsidRDefault="00F72C32" w:rsidP="00F72C32">
            <w:pPr>
              <w:numPr>
                <w:ilvl w:val="0"/>
                <w:numId w:val="45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1645F5">
              <w:rPr>
                <w:sz w:val="24"/>
                <w:szCs w:val="24"/>
                <w:lang w:val="fi-FI"/>
              </w:rPr>
              <w:t>Täytä kaikki pakolliset kentät ja lähetä lomake.</w:t>
            </w:r>
          </w:p>
          <w:p w14:paraId="2F4A2FA7" w14:textId="77777777" w:rsidR="00F72C32" w:rsidRPr="001645F5" w:rsidRDefault="00F72C32" w:rsidP="00F72C32">
            <w:pPr>
              <w:numPr>
                <w:ilvl w:val="0"/>
                <w:numId w:val="45"/>
              </w:numPr>
              <w:spacing w:before="0" w:after="160" w:line="259" w:lineRule="auto"/>
              <w:rPr>
                <w:sz w:val="24"/>
                <w:szCs w:val="24"/>
                <w:lang w:val="fi-FI"/>
              </w:rPr>
            </w:pPr>
            <w:r w:rsidRPr="001645F5">
              <w:rPr>
                <w:sz w:val="24"/>
                <w:szCs w:val="24"/>
                <w:lang w:val="fi-FI"/>
              </w:rPr>
              <w:t>Jos syötteessä on virheitä, lomake ilmoittaa käyttäjälle ja pyytää korjauksia.</w:t>
            </w:r>
          </w:p>
          <w:p w14:paraId="49BECBFD" w14:textId="677A7AA5" w:rsidR="002A792A" w:rsidRPr="00F72C32" w:rsidRDefault="00F72C32" w:rsidP="00F72C32">
            <w:pPr>
              <w:numPr>
                <w:ilvl w:val="0"/>
                <w:numId w:val="45"/>
              </w:numPr>
              <w:spacing w:before="0" w:after="160" w:line="259" w:lineRule="auto"/>
              <w:rPr>
                <w:lang w:val="fi-FI"/>
              </w:rPr>
            </w:pPr>
            <w:r w:rsidRPr="001645F5">
              <w:rPr>
                <w:sz w:val="24"/>
                <w:szCs w:val="24"/>
                <w:lang w:val="fi-FI"/>
              </w:rPr>
              <w:t>Onnistuneen validoinnin jälkeen lomake hyväksytään.</w:t>
            </w:r>
          </w:p>
        </w:tc>
      </w:tr>
    </w:tbl>
    <w:p w14:paraId="622E865C" w14:textId="77777777" w:rsidR="003A21A3" w:rsidRPr="008E3221" w:rsidRDefault="003A21A3">
      <w:pPr>
        <w:rPr>
          <w:lang w:val="fi-FI"/>
        </w:rPr>
      </w:pPr>
    </w:p>
    <w:sectPr w:rsidR="003A21A3" w:rsidRPr="008E3221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FF187" w14:textId="77777777" w:rsidR="00C92E1E" w:rsidRDefault="00C92E1E">
      <w:pPr>
        <w:spacing w:after="0" w:line="240" w:lineRule="auto"/>
      </w:pPr>
      <w:r>
        <w:separator/>
      </w:r>
    </w:p>
  </w:endnote>
  <w:endnote w:type="continuationSeparator" w:id="0">
    <w:p w14:paraId="35057A6D" w14:textId="77777777" w:rsidR="00C92E1E" w:rsidRDefault="00C9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6B0F1" w14:textId="19B0055D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627EF" w14:textId="77777777" w:rsidR="00C92E1E" w:rsidRDefault="00C92E1E">
      <w:pPr>
        <w:spacing w:after="0" w:line="240" w:lineRule="auto"/>
      </w:pPr>
      <w:r>
        <w:separator/>
      </w:r>
    </w:p>
  </w:footnote>
  <w:footnote w:type="continuationSeparator" w:id="0">
    <w:p w14:paraId="3F331D7C" w14:textId="77777777" w:rsidR="00C92E1E" w:rsidRDefault="00C9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45E0B"/>
    <w:multiLevelType w:val="hybridMultilevel"/>
    <w:tmpl w:val="B56456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4D6516"/>
    <w:multiLevelType w:val="multilevel"/>
    <w:tmpl w:val="A4E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B16C4"/>
    <w:multiLevelType w:val="hybridMultilevel"/>
    <w:tmpl w:val="0D4A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9B1DF0"/>
    <w:multiLevelType w:val="multilevel"/>
    <w:tmpl w:val="62F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26AEC"/>
    <w:multiLevelType w:val="hybridMultilevel"/>
    <w:tmpl w:val="B0C040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85A20"/>
    <w:multiLevelType w:val="hybridMultilevel"/>
    <w:tmpl w:val="93BA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C90453"/>
    <w:multiLevelType w:val="hybridMultilevel"/>
    <w:tmpl w:val="03EE00C0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52066A"/>
    <w:multiLevelType w:val="hybridMultilevel"/>
    <w:tmpl w:val="90521CEC"/>
    <w:lvl w:ilvl="0" w:tplc="97B8D1A0">
      <w:start w:val="1"/>
      <w:numFmt w:val="bullet"/>
      <w:lvlText w:val="-"/>
      <w:lvlJc w:val="left"/>
      <w:pPr>
        <w:ind w:left="108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0C559BC"/>
    <w:multiLevelType w:val="multilevel"/>
    <w:tmpl w:val="6FB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4B6D7D"/>
    <w:multiLevelType w:val="hybridMultilevel"/>
    <w:tmpl w:val="75BAF63C"/>
    <w:lvl w:ilvl="0" w:tplc="100E5D5E">
      <w:start w:val="1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8D4427"/>
    <w:multiLevelType w:val="hybridMultilevel"/>
    <w:tmpl w:val="EF10FA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77AA984">
      <w:numFmt w:val="bullet"/>
      <w:lvlText w:val="•"/>
      <w:lvlJc w:val="left"/>
      <w:pPr>
        <w:ind w:left="2520" w:hanging="360"/>
      </w:pPr>
      <w:rPr>
        <w:rFonts w:ascii="Century Gothic" w:eastAsiaTheme="majorEastAsia" w:hAnsi="Century Gothic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6B00B8"/>
    <w:multiLevelType w:val="hybridMultilevel"/>
    <w:tmpl w:val="58B6B5B4"/>
    <w:lvl w:ilvl="0" w:tplc="3D122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371D0"/>
    <w:multiLevelType w:val="multilevel"/>
    <w:tmpl w:val="262C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7D5D81"/>
    <w:multiLevelType w:val="hybridMultilevel"/>
    <w:tmpl w:val="D2B87F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F4EEC"/>
    <w:multiLevelType w:val="multilevel"/>
    <w:tmpl w:val="15F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D3B8F"/>
    <w:multiLevelType w:val="hybridMultilevel"/>
    <w:tmpl w:val="5A9A5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8A1FE7"/>
    <w:multiLevelType w:val="hybridMultilevel"/>
    <w:tmpl w:val="2F3C751E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7" w15:restartNumberingAfterBreak="0">
    <w:nsid w:val="59B94DB2"/>
    <w:multiLevelType w:val="multilevel"/>
    <w:tmpl w:val="BC5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6246E"/>
    <w:multiLevelType w:val="multilevel"/>
    <w:tmpl w:val="7588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E53191"/>
    <w:multiLevelType w:val="multilevel"/>
    <w:tmpl w:val="82B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C6836"/>
    <w:multiLevelType w:val="multilevel"/>
    <w:tmpl w:val="4A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8A7329"/>
    <w:multiLevelType w:val="hybridMultilevel"/>
    <w:tmpl w:val="8FA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80BDB"/>
    <w:multiLevelType w:val="hybridMultilevel"/>
    <w:tmpl w:val="363E4E54"/>
    <w:lvl w:ilvl="0" w:tplc="5F54B53C">
      <w:start w:val="1"/>
      <w:numFmt w:val="bullet"/>
      <w:lvlText w:val="-"/>
      <w:lvlJc w:val="left"/>
      <w:pPr>
        <w:ind w:left="144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423180">
    <w:abstractNumId w:val="7"/>
  </w:num>
  <w:num w:numId="2" w16cid:durableId="1058241270">
    <w:abstractNumId w:val="7"/>
    <w:lvlOverride w:ilvl="0">
      <w:startOverride w:val="1"/>
    </w:lvlOverride>
  </w:num>
  <w:num w:numId="3" w16cid:durableId="152642610">
    <w:abstractNumId w:val="7"/>
    <w:lvlOverride w:ilvl="0">
      <w:startOverride w:val="1"/>
    </w:lvlOverride>
  </w:num>
  <w:num w:numId="4" w16cid:durableId="92480069">
    <w:abstractNumId w:val="27"/>
  </w:num>
  <w:num w:numId="5" w16cid:durableId="468210559">
    <w:abstractNumId w:val="7"/>
    <w:lvlOverride w:ilvl="0">
      <w:startOverride w:val="1"/>
    </w:lvlOverride>
  </w:num>
  <w:num w:numId="6" w16cid:durableId="608395221">
    <w:abstractNumId w:val="7"/>
    <w:lvlOverride w:ilvl="0">
      <w:startOverride w:val="1"/>
    </w:lvlOverride>
  </w:num>
  <w:num w:numId="7" w16cid:durableId="442462344">
    <w:abstractNumId w:val="18"/>
  </w:num>
  <w:num w:numId="8" w16cid:durableId="1169055081">
    <w:abstractNumId w:val="28"/>
  </w:num>
  <w:num w:numId="9" w16cid:durableId="1134829638">
    <w:abstractNumId w:val="12"/>
  </w:num>
  <w:num w:numId="10" w16cid:durableId="748887249">
    <w:abstractNumId w:val="40"/>
  </w:num>
  <w:num w:numId="11" w16cid:durableId="537200429">
    <w:abstractNumId w:val="44"/>
  </w:num>
  <w:num w:numId="12" w16cid:durableId="1865434890">
    <w:abstractNumId w:val="44"/>
    <w:lvlOverride w:ilvl="0">
      <w:startOverride w:val="1"/>
    </w:lvlOverride>
  </w:num>
  <w:num w:numId="13" w16cid:durableId="1871800303">
    <w:abstractNumId w:val="17"/>
  </w:num>
  <w:num w:numId="14" w16cid:durableId="1546328930">
    <w:abstractNumId w:val="17"/>
    <w:lvlOverride w:ilvl="0">
      <w:startOverride w:val="1"/>
    </w:lvlOverride>
  </w:num>
  <w:num w:numId="15" w16cid:durableId="1440251702">
    <w:abstractNumId w:val="19"/>
  </w:num>
  <w:num w:numId="16" w16cid:durableId="169758119">
    <w:abstractNumId w:val="19"/>
    <w:lvlOverride w:ilvl="0">
      <w:startOverride w:val="1"/>
    </w:lvlOverride>
  </w:num>
  <w:num w:numId="17" w16cid:durableId="183131441">
    <w:abstractNumId w:val="41"/>
  </w:num>
  <w:num w:numId="18" w16cid:durableId="334042269">
    <w:abstractNumId w:val="41"/>
    <w:lvlOverride w:ilvl="0">
      <w:startOverride w:val="1"/>
    </w:lvlOverride>
  </w:num>
  <w:num w:numId="19" w16cid:durableId="1540818049">
    <w:abstractNumId w:val="44"/>
  </w:num>
  <w:num w:numId="20" w16cid:durableId="333191622">
    <w:abstractNumId w:val="44"/>
  </w:num>
  <w:num w:numId="21" w16cid:durableId="419526331">
    <w:abstractNumId w:val="18"/>
    <w:lvlOverride w:ilvl="0">
      <w:startOverride w:val="1"/>
    </w:lvlOverride>
  </w:num>
  <w:num w:numId="22" w16cid:durableId="1234198232">
    <w:abstractNumId w:val="18"/>
    <w:lvlOverride w:ilvl="0">
      <w:startOverride w:val="1"/>
    </w:lvlOverride>
  </w:num>
  <w:num w:numId="23" w16cid:durableId="917439315">
    <w:abstractNumId w:val="44"/>
    <w:lvlOverride w:ilvl="0">
      <w:startOverride w:val="1"/>
    </w:lvlOverride>
  </w:num>
  <w:num w:numId="24" w16cid:durableId="1791436658">
    <w:abstractNumId w:val="32"/>
  </w:num>
  <w:num w:numId="25" w16cid:durableId="1014066653">
    <w:abstractNumId w:val="19"/>
    <w:lvlOverride w:ilvl="0">
      <w:startOverride w:val="1"/>
    </w:lvlOverride>
  </w:num>
  <w:num w:numId="26" w16cid:durableId="886797115">
    <w:abstractNumId w:val="9"/>
  </w:num>
  <w:num w:numId="27" w16cid:durableId="1267887375">
    <w:abstractNumId w:val="6"/>
  </w:num>
  <w:num w:numId="28" w16cid:durableId="355159863">
    <w:abstractNumId w:val="5"/>
  </w:num>
  <w:num w:numId="29" w16cid:durableId="1234705688">
    <w:abstractNumId w:val="4"/>
  </w:num>
  <w:num w:numId="30" w16cid:durableId="98991832">
    <w:abstractNumId w:val="8"/>
  </w:num>
  <w:num w:numId="31" w16cid:durableId="379129636">
    <w:abstractNumId w:val="3"/>
  </w:num>
  <w:num w:numId="32" w16cid:durableId="1991252367">
    <w:abstractNumId w:val="2"/>
  </w:num>
  <w:num w:numId="33" w16cid:durableId="455030703">
    <w:abstractNumId w:val="1"/>
  </w:num>
  <w:num w:numId="34" w16cid:durableId="1854370379">
    <w:abstractNumId w:val="0"/>
  </w:num>
  <w:num w:numId="35" w16cid:durableId="1003048783">
    <w:abstractNumId w:val="43"/>
  </w:num>
  <w:num w:numId="36" w16cid:durableId="120462332">
    <w:abstractNumId w:val="34"/>
  </w:num>
  <w:num w:numId="37" w16cid:durableId="1676882943">
    <w:abstractNumId w:val="16"/>
  </w:num>
  <w:num w:numId="38" w16cid:durableId="969479034">
    <w:abstractNumId w:val="22"/>
  </w:num>
  <w:num w:numId="39" w16cid:durableId="167255678">
    <w:abstractNumId w:val="45"/>
  </w:num>
  <w:num w:numId="40" w16cid:durableId="900602131">
    <w:abstractNumId w:val="20"/>
  </w:num>
  <w:num w:numId="41" w16cid:durableId="1633098298">
    <w:abstractNumId w:val="33"/>
  </w:num>
  <w:num w:numId="42" w16cid:durableId="1663848002">
    <w:abstractNumId w:val="39"/>
  </w:num>
  <w:num w:numId="43" w16cid:durableId="1509833145">
    <w:abstractNumId w:val="11"/>
  </w:num>
  <w:num w:numId="44" w16cid:durableId="1303464199">
    <w:abstractNumId w:val="24"/>
  </w:num>
  <w:num w:numId="45" w16cid:durableId="61176688">
    <w:abstractNumId w:val="36"/>
  </w:num>
  <w:num w:numId="46" w16cid:durableId="2100330304">
    <w:abstractNumId w:val="29"/>
  </w:num>
  <w:num w:numId="47" w16cid:durableId="995457332">
    <w:abstractNumId w:val="15"/>
  </w:num>
  <w:num w:numId="48" w16cid:durableId="198129362">
    <w:abstractNumId w:val="26"/>
  </w:num>
  <w:num w:numId="49" w16cid:durableId="1180972558">
    <w:abstractNumId w:val="25"/>
  </w:num>
  <w:num w:numId="50" w16cid:durableId="52513062">
    <w:abstractNumId w:val="13"/>
  </w:num>
  <w:num w:numId="51" w16cid:durableId="140776343">
    <w:abstractNumId w:val="23"/>
  </w:num>
  <w:num w:numId="52" w16cid:durableId="1222209127">
    <w:abstractNumId w:val="46"/>
  </w:num>
  <w:num w:numId="53" w16cid:durableId="1115055185">
    <w:abstractNumId w:val="31"/>
  </w:num>
  <w:num w:numId="54" w16cid:durableId="1448542848">
    <w:abstractNumId w:val="21"/>
  </w:num>
  <w:num w:numId="55" w16cid:durableId="1370908844">
    <w:abstractNumId w:val="35"/>
  </w:num>
  <w:num w:numId="56" w16cid:durableId="302464587">
    <w:abstractNumId w:val="10"/>
  </w:num>
  <w:num w:numId="57" w16cid:durableId="1784882086">
    <w:abstractNumId w:val="30"/>
  </w:num>
  <w:num w:numId="58" w16cid:durableId="930696572">
    <w:abstractNumId w:val="37"/>
  </w:num>
  <w:num w:numId="59" w16cid:durableId="377625361">
    <w:abstractNumId w:val="38"/>
  </w:num>
  <w:num w:numId="60" w16cid:durableId="1507787878">
    <w:abstractNumId w:val="14"/>
  </w:num>
  <w:num w:numId="61" w16cid:durableId="118451879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303C2"/>
    <w:rsid w:val="00071A33"/>
    <w:rsid w:val="0008087C"/>
    <w:rsid w:val="000A0F81"/>
    <w:rsid w:val="000A696F"/>
    <w:rsid w:val="00102801"/>
    <w:rsid w:val="001A3BCE"/>
    <w:rsid w:val="001B5A9A"/>
    <w:rsid w:val="001E35FF"/>
    <w:rsid w:val="00234FD0"/>
    <w:rsid w:val="002A792A"/>
    <w:rsid w:val="003638E9"/>
    <w:rsid w:val="003666A8"/>
    <w:rsid w:val="00387081"/>
    <w:rsid w:val="003A21A3"/>
    <w:rsid w:val="00404667"/>
    <w:rsid w:val="004223A9"/>
    <w:rsid w:val="004548D6"/>
    <w:rsid w:val="00461AD2"/>
    <w:rsid w:val="004B5EAA"/>
    <w:rsid w:val="0052450A"/>
    <w:rsid w:val="005B653B"/>
    <w:rsid w:val="005C17AF"/>
    <w:rsid w:val="005F6ACD"/>
    <w:rsid w:val="006205F4"/>
    <w:rsid w:val="006C531D"/>
    <w:rsid w:val="006D1D41"/>
    <w:rsid w:val="006D480F"/>
    <w:rsid w:val="006F07D7"/>
    <w:rsid w:val="0077787E"/>
    <w:rsid w:val="00823C88"/>
    <w:rsid w:val="008B10F5"/>
    <w:rsid w:val="008B4B02"/>
    <w:rsid w:val="008E3221"/>
    <w:rsid w:val="00957A4F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C92E1E"/>
    <w:rsid w:val="00D34246"/>
    <w:rsid w:val="00DE5CB3"/>
    <w:rsid w:val="00E50737"/>
    <w:rsid w:val="00E5524A"/>
    <w:rsid w:val="00E814A4"/>
    <w:rsid w:val="00F06BBE"/>
    <w:rsid w:val="00F33769"/>
    <w:rsid w:val="00F72C32"/>
    <w:rsid w:val="00F801D7"/>
    <w:rsid w:val="00FD245E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110E3"/>
  <w15:chartTrackingRefBased/>
  <w15:docId w15:val="{4FCF9827-5A25-4D1B-9FEA-C8C5F834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245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9279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5854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r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98</TotalTime>
  <Pages>3</Pages>
  <Words>260</Words>
  <Characters>2136</Characters>
  <Application>Microsoft Office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4</cp:revision>
  <cp:lastPrinted>2012-12-03T18:15:00Z</cp:lastPrinted>
  <dcterms:created xsi:type="dcterms:W3CDTF">2024-11-06T11:23:00Z</dcterms:created>
  <dcterms:modified xsi:type="dcterms:W3CDTF">2024-11-27T07:35:00Z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d0f1270e-babc-4c99-834b-7146a38d3bd3</vt:lpwstr>
  </property>
</Properties>
</file>