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1B5A9A" w:rsidRPr="00232D6D" w14:paraId="4E118F4E" w14:textId="77777777" w:rsidTr="00474CE3">
        <w:tc>
          <w:tcPr>
            <w:tcW w:w="7026" w:type="dxa"/>
            <w:vAlign w:val="bottom"/>
          </w:tcPr>
          <w:p w14:paraId="3B1B151E" w14:textId="77777777" w:rsidR="001B5A9A" w:rsidRDefault="001B5A9A" w:rsidP="00474CE3">
            <w:pPr>
              <w:pStyle w:val="Title"/>
            </w:pPr>
            <w:proofErr w:type="spellStart"/>
            <w:r>
              <w:t>Projektidokumentti</w:t>
            </w:r>
            <w:proofErr w:type="spellEnd"/>
          </w:p>
        </w:tc>
        <w:tc>
          <w:tcPr>
            <w:tcW w:w="3774" w:type="dxa"/>
            <w:vAlign w:val="bottom"/>
          </w:tcPr>
          <w:p w14:paraId="190604AE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Tieto- ja viestintätekniikan pt</w:t>
            </w:r>
          </w:p>
          <w:p w14:paraId="16EE4674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 xml:space="preserve">Rina Ratiyapinan, Laura </w:t>
            </w:r>
            <w:proofErr w:type="spellStart"/>
            <w:r w:rsidRPr="0052450A">
              <w:rPr>
                <w:sz w:val="22"/>
                <w:szCs w:val="22"/>
                <w:lang w:val="fi-FI"/>
              </w:rPr>
              <w:t>knuuti</w:t>
            </w:r>
            <w:proofErr w:type="spellEnd"/>
          </w:p>
        </w:tc>
      </w:tr>
    </w:tbl>
    <w:p w14:paraId="12B381E6" w14:textId="73276DD0" w:rsidR="001B5A9A" w:rsidRPr="0052450A" w:rsidRDefault="001B5A9A" w:rsidP="001B5A9A">
      <w:pPr>
        <w:pStyle w:val="Heading1"/>
        <w:rPr>
          <w:lang w:val="fi-FI"/>
        </w:rPr>
      </w:pPr>
      <w:r w:rsidRPr="0052450A">
        <w:rPr>
          <w:lang w:val="fi-FI"/>
        </w:rPr>
        <w:t xml:space="preserve">Projektin nimi: </w:t>
      </w:r>
      <w:r w:rsidR="00232D6D">
        <w:rPr>
          <w:lang w:val="fi-FI"/>
        </w:rPr>
        <w:t>Muistipeli</w:t>
      </w:r>
    </w:p>
    <w:p w14:paraId="0B8B10E0" w14:textId="7635D4FA" w:rsidR="001B5A9A" w:rsidRPr="00DE5CB3" w:rsidRDefault="001B5A9A" w:rsidP="001B5A9A">
      <w:pPr>
        <w:pStyle w:val="Header"/>
        <w:rPr>
          <w:rFonts w:asciiTheme="majorHAnsi" w:hAnsiTheme="majorHAnsi"/>
          <w:lang w:val="fi-FI"/>
        </w:rPr>
      </w:pPr>
      <w:r w:rsidRPr="00DE5CB3">
        <w:rPr>
          <w:rFonts w:asciiTheme="majorHAnsi" w:hAnsiTheme="majorHAnsi"/>
          <w:lang w:val="fi-FI"/>
        </w:rPr>
        <w:t xml:space="preserve">Päivämäärä: </w:t>
      </w:r>
      <w:r w:rsidR="00232D6D">
        <w:rPr>
          <w:rFonts w:asciiTheme="majorHAnsi" w:hAnsiTheme="majorHAnsi"/>
          <w:lang w:val="fi-FI"/>
        </w:rPr>
        <w:t>10</w:t>
      </w:r>
      <w:r w:rsidRPr="00DE5CB3">
        <w:rPr>
          <w:rFonts w:asciiTheme="majorHAnsi" w:hAnsiTheme="majorHAnsi"/>
          <w:lang w:val="fi-FI"/>
        </w:rPr>
        <w:t>.1</w:t>
      </w:r>
      <w:r w:rsidR="004332D6">
        <w:rPr>
          <w:rFonts w:asciiTheme="majorHAnsi" w:hAnsiTheme="majorHAnsi"/>
          <w:lang w:val="fi-FI"/>
        </w:rPr>
        <w:t>2</w:t>
      </w:r>
      <w:r w:rsidRPr="00DE5CB3">
        <w:rPr>
          <w:rFonts w:asciiTheme="majorHAnsi" w:hAnsiTheme="majorHAnsi"/>
          <w:lang w:val="fi-FI"/>
        </w:rPr>
        <w:t>.2024</w:t>
      </w:r>
    </w:p>
    <w:p w14:paraId="75B5543E" w14:textId="47F76DC8" w:rsidR="0052450A" w:rsidRPr="001B5A9A" w:rsidRDefault="0052450A" w:rsidP="003666A8">
      <w:pPr>
        <w:pStyle w:val="Date"/>
        <w:rPr>
          <w:sz w:val="20"/>
          <w:szCs w:val="20"/>
          <w:lang w:val="fi-F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RPr="005F3661" w14:paraId="45ABB173" w14:textId="77777777" w:rsidTr="0052450A">
        <w:trPr>
          <w:trHeight w:val="936"/>
        </w:trPr>
        <w:tc>
          <w:tcPr>
            <w:tcW w:w="2333" w:type="dxa"/>
          </w:tcPr>
          <w:p w14:paraId="255F486C" w14:textId="77575C41" w:rsidR="002A792A" w:rsidRPr="0052450A" w:rsidRDefault="0052450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t>Projektin</w:t>
            </w:r>
            <w:proofErr w:type="spellEnd"/>
            <w:r w:rsidRPr="0052450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450A">
              <w:rPr>
                <w:b/>
                <w:bCs/>
                <w:sz w:val="24"/>
                <w:szCs w:val="24"/>
              </w:rPr>
              <w:t>Yleiskuvaus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3EB5207A" w14:textId="543A9D96" w:rsidR="004332D6" w:rsidRPr="0052450A" w:rsidRDefault="00232D6D" w:rsidP="004332D6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Muistipeli on selainpeli, jossa pelaajan tavoitteena on löytää kaikki korttiparit kääntämällä kortteja kaksi kerrallaan. Peli sisältää kolme vaikeustasoa: helppo, keskitaso ja vaikea.</w:t>
            </w:r>
          </w:p>
        </w:tc>
      </w:tr>
      <w:tr w:rsidR="003A21A3" w:rsidRPr="0052450A" w14:paraId="4FC168C5" w14:textId="77777777" w:rsidTr="00AB08ED">
        <w:trPr>
          <w:trHeight w:val="720"/>
        </w:trPr>
        <w:tc>
          <w:tcPr>
            <w:tcW w:w="2333" w:type="dxa"/>
          </w:tcPr>
          <w:p w14:paraId="66C36D67" w14:textId="7E90C8E2" w:rsidR="003A21A3" w:rsidRPr="0052450A" w:rsidRDefault="00C33094" w:rsidP="003A21A3">
            <w:pPr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L</w:t>
            </w:r>
            <w:r w:rsidR="003A21A3">
              <w:rPr>
                <w:b/>
                <w:bCs/>
                <w:sz w:val="24"/>
                <w:szCs w:val="24"/>
                <w:lang w:val="fi-FI"/>
              </w:rPr>
              <w:t>ogiikka/</w:t>
            </w:r>
            <w:r w:rsidR="003A21A3">
              <w:t xml:space="preserve"> </w:t>
            </w:r>
            <w:r w:rsidR="003A21A3" w:rsidRPr="003666A8">
              <w:rPr>
                <w:b/>
                <w:bCs/>
                <w:sz w:val="24"/>
                <w:szCs w:val="24"/>
                <w:lang w:val="fi-FI"/>
              </w:rPr>
              <w:t>Kaavio</w:t>
            </w:r>
          </w:p>
        </w:tc>
        <w:tc>
          <w:tcPr>
            <w:tcW w:w="8467" w:type="dxa"/>
            <w:tcMar>
              <w:left w:w="144" w:type="dxa"/>
            </w:tcMar>
          </w:tcPr>
          <w:p w14:paraId="0830B5F7" w14:textId="65AEB0BD" w:rsidR="003A21A3" w:rsidRPr="0052450A" w:rsidRDefault="004349DF" w:rsidP="003A21A3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 w:rsidRPr="004349DF">
              <w:rPr>
                <w:noProof/>
                <w:sz w:val="24"/>
                <w:szCs w:val="24"/>
                <w:lang w:val="fi-FI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9BF3F0A" wp14:editId="3113704A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-41910</wp:posOffset>
                      </wp:positionV>
                      <wp:extent cx="4238401" cy="1280683"/>
                      <wp:effectExtent l="0" t="0" r="10160" b="152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8401" cy="12806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913F7" w14:textId="497E74D8" w:rsidR="004349DF" w:rsidRPr="004349DF" w:rsidRDefault="004349DF" w:rsidP="004349DF">
                                  <w:pPr>
                                    <w:spacing w:line="240" w:lineRule="auto"/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</w:pPr>
                                  <w:r w:rsidRPr="004349DF"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t>Pelin käynnistys --&gt; Korttien sekoitus --&gt; Pelaaja kääntää kortin --&gt;</w:t>
                                  </w:r>
                                  <w:r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br/>
                                  </w:r>
                                  <w:r w:rsidRPr="004349DF"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t>|--&gt; 1. kortti lisätään käännettyihin</w:t>
                                  </w:r>
                                  <w:r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br/>
                                  </w:r>
                                  <w:r w:rsidRPr="004349DF"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t>|--&gt; 2. kortti lisätään käännettyihin</w:t>
                                  </w:r>
                                  <w:r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br/>
                                    <w:t xml:space="preserve">           </w:t>
                                  </w:r>
                                  <w:r w:rsidRPr="004349DF"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t>|--&gt; Tarkistetaan pari</w:t>
                                  </w:r>
                                  <w:r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br/>
                                    <w:t xml:space="preserve">                  </w:t>
                                  </w:r>
                                  <w:r w:rsidRPr="004349DF"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t>|--&gt; On pari --&gt; Kortit jäävät käännetyiksi</w:t>
                                  </w:r>
                                  <w:r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br/>
                                    <w:t xml:space="preserve">                  </w:t>
                                  </w:r>
                                  <w:r w:rsidRPr="004349DF"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t xml:space="preserve">|--&gt; Ei pari --&gt; Kortit käännetään takaisin  </w:t>
                                  </w:r>
                                  <w:r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br/>
                                  </w:r>
                                  <w:r w:rsidRPr="004349DF">
                                    <w:rPr>
                                      <w:rFonts w:asciiTheme="majorHAnsi" w:hAnsiTheme="majorHAnsi"/>
                                      <w:lang w:val="fi-FI"/>
                                    </w:rPr>
                                    <w:t>|--&gt; Tarkista peli loppu --&gt; Kaikki parit löytyneet? --&gt; Näytä viesti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F3F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1.9pt;margin-top:-3.3pt;width:333.75pt;height:10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">
                      <v:textbox>
                        <w:txbxContent>
                          <w:p w14:paraId="362913F7" w14:textId="497E74D8" w:rsidR="004349DF" w:rsidRPr="004349DF" w:rsidRDefault="004349DF" w:rsidP="004349DF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lang w:val="fi-FI"/>
                              </w:rPr>
                            </w:pPr>
                            <w:r w:rsidRPr="004349DF">
                              <w:rPr>
                                <w:rFonts w:asciiTheme="majorHAnsi" w:hAnsiTheme="majorHAnsi"/>
                                <w:lang w:val="fi-FI"/>
                              </w:rPr>
                              <w:t>Pelin käynnistys --&gt; Korttien sekoitus --&gt; Pelaaja kääntää kortin --&gt;</w:t>
                            </w:r>
                            <w:r>
                              <w:rPr>
                                <w:rFonts w:asciiTheme="majorHAnsi" w:hAnsiTheme="majorHAnsi"/>
                                <w:lang w:val="fi-FI"/>
                              </w:rPr>
                              <w:br/>
                            </w:r>
                            <w:r w:rsidRPr="004349DF">
                              <w:rPr>
                                <w:rFonts w:asciiTheme="majorHAnsi" w:hAnsiTheme="majorHAnsi"/>
                                <w:lang w:val="fi-FI"/>
                              </w:rPr>
                              <w:t>|--&gt; 1. kortti lisätään käännettyihin</w:t>
                            </w:r>
                            <w:r>
                              <w:rPr>
                                <w:rFonts w:asciiTheme="majorHAnsi" w:hAnsiTheme="majorHAnsi"/>
                                <w:lang w:val="fi-FI"/>
                              </w:rPr>
                              <w:br/>
                            </w:r>
                            <w:r w:rsidRPr="004349DF">
                              <w:rPr>
                                <w:rFonts w:asciiTheme="majorHAnsi" w:hAnsiTheme="majorHAnsi"/>
                                <w:lang w:val="fi-FI"/>
                              </w:rPr>
                              <w:t>|--&gt; 2. kortti lisätään käännettyihin</w:t>
                            </w:r>
                            <w:r>
                              <w:rPr>
                                <w:rFonts w:asciiTheme="majorHAnsi" w:hAnsiTheme="majorHAnsi"/>
                                <w:lang w:val="fi-FI"/>
                              </w:rPr>
                              <w:br/>
                              <w:t xml:space="preserve">           </w:t>
                            </w:r>
                            <w:r w:rsidRPr="004349DF">
                              <w:rPr>
                                <w:rFonts w:asciiTheme="majorHAnsi" w:hAnsiTheme="majorHAnsi"/>
                                <w:lang w:val="fi-FI"/>
                              </w:rPr>
                              <w:t>|--&gt; Tarkistetaan pari</w:t>
                            </w:r>
                            <w:r>
                              <w:rPr>
                                <w:rFonts w:asciiTheme="majorHAnsi" w:hAnsiTheme="majorHAnsi"/>
                                <w:lang w:val="fi-FI"/>
                              </w:rPr>
                              <w:br/>
                              <w:t xml:space="preserve">                  </w:t>
                            </w:r>
                            <w:r w:rsidRPr="004349DF">
                              <w:rPr>
                                <w:rFonts w:asciiTheme="majorHAnsi" w:hAnsiTheme="majorHAnsi"/>
                                <w:lang w:val="fi-FI"/>
                              </w:rPr>
                              <w:t>|--&gt; On pari --&gt; Kortit jäävät käännetyiksi</w:t>
                            </w:r>
                            <w:r>
                              <w:rPr>
                                <w:rFonts w:asciiTheme="majorHAnsi" w:hAnsiTheme="majorHAnsi"/>
                                <w:lang w:val="fi-FI"/>
                              </w:rPr>
                              <w:br/>
                              <w:t xml:space="preserve">                  </w:t>
                            </w:r>
                            <w:r w:rsidRPr="004349DF">
                              <w:rPr>
                                <w:rFonts w:asciiTheme="majorHAnsi" w:hAnsiTheme="majorHAnsi"/>
                                <w:lang w:val="fi-FI"/>
                              </w:rPr>
                              <w:t xml:space="preserve">|--&gt; Ei pari --&gt; Kortit käännetään takaisin  </w:t>
                            </w:r>
                            <w:r>
                              <w:rPr>
                                <w:rFonts w:asciiTheme="majorHAnsi" w:hAnsiTheme="majorHAnsi"/>
                                <w:lang w:val="fi-FI"/>
                              </w:rPr>
                              <w:br/>
                            </w:r>
                            <w:r w:rsidRPr="004349DF">
                              <w:rPr>
                                <w:rFonts w:asciiTheme="majorHAnsi" w:hAnsiTheme="majorHAnsi"/>
                                <w:lang w:val="fi-FI"/>
                              </w:rPr>
                              <w:t>|--&gt; Tarkista peli loppu --&gt; Kaikki parit löytyneet? --&gt; Näytä viesti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fi-FI"/>
              </w:rPr>
              <w:drawing>
                <wp:inline distT="0" distB="0" distL="0" distR="0" wp14:anchorId="25261111" wp14:editId="23183DA0">
                  <wp:extent cx="1308066" cy="4562475"/>
                  <wp:effectExtent l="0" t="0" r="6985" b="0"/>
                  <wp:docPr id="1411116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274" cy="460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2A" w:rsidRPr="00232D6D" w14:paraId="2E7B536C" w14:textId="77777777" w:rsidTr="00AB08ED">
        <w:trPr>
          <w:trHeight w:val="720"/>
        </w:trPr>
        <w:tc>
          <w:tcPr>
            <w:tcW w:w="2333" w:type="dxa"/>
          </w:tcPr>
          <w:p w14:paraId="49DD3591" w14:textId="7396FBA5" w:rsidR="002A792A" w:rsidRPr="0052450A" w:rsidRDefault="003A21A3">
            <w:pPr>
              <w:rPr>
                <w:b/>
                <w:bCs/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lastRenderedPageBreak/>
              <w:t>Ominaisuudet ja Toiminnot</w:t>
            </w:r>
          </w:p>
        </w:tc>
        <w:tc>
          <w:tcPr>
            <w:tcW w:w="8467" w:type="dxa"/>
            <w:tcMar>
              <w:left w:w="144" w:type="dxa"/>
            </w:tcMar>
          </w:tcPr>
          <w:p w14:paraId="13605C3D" w14:textId="2FAAA40A" w:rsidR="00232D6D" w:rsidRPr="00232D6D" w:rsidRDefault="00232D6D" w:rsidP="00232D6D">
            <w:pPr>
              <w:pStyle w:val="ListParagraph"/>
              <w:numPr>
                <w:ilvl w:val="0"/>
                <w:numId w:val="58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b/>
                <w:bCs/>
                <w:sz w:val="24"/>
                <w:szCs w:val="24"/>
                <w:lang w:val="fi-FI"/>
              </w:rPr>
              <w:t>Korttien kääntäminen ja parien löytäminen</w:t>
            </w:r>
            <w:r w:rsidRPr="00232D6D">
              <w:rPr>
                <w:sz w:val="24"/>
                <w:szCs w:val="24"/>
                <w:lang w:val="fi-FI"/>
              </w:rPr>
              <w:t>:</w:t>
            </w:r>
          </w:p>
          <w:p w14:paraId="72BF4C2D" w14:textId="77777777" w:rsidR="00232D6D" w:rsidRPr="00232D6D" w:rsidRDefault="00232D6D" w:rsidP="00232D6D">
            <w:pPr>
              <w:pStyle w:val="ListParagraph"/>
              <w:numPr>
                <w:ilvl w:val="0"/>
                <w:numId w:val="59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sz w:val="24"/>
                <w:szCs w:val="24"/>
              </w:rPr>
              <w:t>Pelaaja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kääntää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kaksi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korttia</w:t>
            </w:r>
            <w:proofErr w:type="spellEnd"/>
            <w:r w:rsidRPr="00232D6D">
              <w:rPr>
                <w:sz w:val="24"/>
                <w:szCs w:val="24"/>
              </w:rPr>
              <w:t>.</w:t>
            </w:r>
          </w:p>
          <w:p w14:paraId="2FDA4725" w14:textId="77777777" w:rsidR="00232D6D" w:rsidRPr="00232D6D" w:rsidRDefault="00232D6D" w:rsidP="00232D6D">
            <w:pPr>
              <w:pStyle w:val="ListParagraph"/>
              <w:numPr>
                <w:ilvl w:val="0"/>
                <w:numId w:val="59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Jos kortit ovat pari, ne jäävät käännetyiksi.</w:t>
            </w:r>
          </w:p>
          <w:p w14:paraId="63E82663" w14:textId="77777777" w:rsidR="00232D6D" w:rsidRPr="00232D6D" w:rsidRDefault="00232D6D" w:rsidP="00232D6D">
            <w:pPr>
              <w:pStyle w:val="ListParagraph"/>
              <w:numPr>
                <w:ilvl w:val="0"/>
                <w:numId w:val="59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Jos eivät, kortit kääntyvät takaisin piiloon.</w:t>
            </w:r>
          </w:p>
          <w:p w14:paraId="5C159CE6" w14:textId="030BE955" w:rsidR="00232D6D" w:rsidRPr="00232D6D" w:rsidRDefault="00232D6D" w:rsidP="00232D6D">
            <w:pPr>
              <w:pStyle w:val="ListParagraph"/>
              <w:numPr>
                <w:ilvl w:val="0"/>
                <w:numId w:val="58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b/>
                <w:bCs/>
                <w:sz w:val="24"/>
                <w:szCs w:val="24"/>
              </w:rPr>
              <w:t>Ajastin</w:t>
            </w:r>
            <w:proofErr w:type="spellEnd"/>
            <w:r w:rsidRPr="00232D6D">
              <w:rPr>
                <w:b/>
                <w:bCs/>
                <w:sz w:val="24"/>
                <w:szCs w:val="24"/>
              </w:rPr>
              <w:t xml:space="preserve"> ja </w:t>
            </w:r>
            <w:proofErr w:type="spellStart"/>
            <w:r w:rsidRPr="00232D6D">
              <w:rPr>
                <w:b/>
                <w:bCs/>
                <w:sz w:val="24"/>
                <w:szCs w:val="24"/>
              </w:rPr>
              <w:t>siirtojen</w:t>
            </w:r>
            <w:proofErr w:type="spellEnd"/>
            <w:r w:rsidRPr="00232D6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b/>
                <w:bCs/>
                <w:sz w:val="24"/>
                <w:szCs w:val="24"/>
              </w:rPr>
              <w:t>laskuri</w:t>
            </w:r>
            <w:proofErr w:type="spellEnd"/>
            <w:r w:rsidRPr="00232D6D">
              <w:rPr>
                <w:sz w:val="24"/>
                <w:szCs w:val="24"/>
              </w:rPr>
              <w:t>:</w:t>
            </w:r>
          </w:p>
          <w:p w14:paraId="443103D6" w14:textId="77777777" w:rsidR="00232D6D" w:rsidRPr="00232D6D" w:rsidRDefault="00232D6D" w:rsidP="00232D6D">
            <w:pPr>
              <w:pStyle w:val="ListParagraph"/>
              <w:numPr>
                <w:ilvl w:val="0"/>
                <w:numId w:val="60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Peli laskee ajan ja siirtojen määrän.</w:t>
            </w:r>
          </w:p>
          <w:p w14:paraId="276D123E" w14:textId="357B11CF" w:rsidR="00232D6D" w:rsidRPr="00232D6D" w:rsidRDefault="00232D6D" w:rsidP="00232D6D">
            <w:pPr>
              <w:pStyle w:val="ListParagraph"/>
              <w:numPr>
                <w:ilvl w:val="0"/>
                <w:numId w:val="58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b/>
                <w:bCs/>
                <w:sz w:val="24"/>
                <w:szCs w:val="24"/>
              </w:rPr>
              <w:t>Vaikeustasot</w:t>
            </w:r>
            <w:proofErr w:type="spellEnd"/>
            <w:r w:rsidRPr="00232D6D">
              <w:rPr>
                <w:sz w:val="24"/>
                <w:szCs w:val="24"/>
              </w:rPr>
              <w:t>:</w:t>
            </w:r>
          </w:p>
          <w:p w14:paraId="1E61A4C6" w14:textId="77777777" w:rsidR="00232D6D" w:rsidRPr="00232D6D" w:rsidRDefault="00232D6D" w:rsidP="00232D6D">
            <w:pPr>
              <w:pStyle w:val="ListParagraph"/>
              <w:numPr>
                <w:ilvl w:val="0"/>
                <w:numId w:val="60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sz w:val="24"/>
                <w:szCs w:val="24"/>
              </w:rPr>
              <w:t>Helppo</w:t>
            </w:r>
            <w:proofErr w:type="spellEnd"/>
            <w:r w:rsidRPr="00232D6D">
              <w:rPr>
                <w:sz w:val="24"/>
                <w:szCs w:val="24"/>
              </w:rPr>
              <w:t xml:space="preserve">: 4x4 </w:t>
            </w:r>
            <w:proofErr w:type="spellStart"/>
            <w:r w:rsidRPr="00232D6D">
              <w:rPr>
                <w:sz w:val="24"/>
                <w:szCs w:val="24"/>
              </w:rPr>
              <w:t>ruudukko</w:t>
            </w:r>
            <w:proofErr w:type="spellEnd"/>
            <w:r w:rsidRPr="00232D6D">
              <w:rPr>
                <w:sz w:val="24"/>
                <w:szCs w:val="24"/>
              </w:rPr>
              <w:t>.</w:t>
            </w:r>
          </w:p>
          <w:p w14:paraId="22FB0803" w14:textId="77777777" w:rsidR="00232D6D" w:rsidRPr="00232D6D" w:rsidRDefault="00232D6D" w:rsidP="00232D6D">
            <w:pPr>
              <w:pStyle w:val="ListParagraph"/>
              <w:numPr>
                <w:ilvl w:val="0"/>
                <w:numId w:val="60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sz w:val="24"/>
                <w:szCs w:val="24"/>
              </w:rPr>
              <w:t>Keskitaso</w:t>
            </w:r>
            <w:proofErr w:type="spellEnd"/>
            <w:r w:rsidRPr="00232D6D">
              <w:rPr>
                <w:sz w:val="24"/>
                <w:szCs w:val="24"/>
              </w:rPr>
              <w:t xml:space="preserve">: 4x6 </w:t>
            </w:r>
            <w:proofErr w:type="spellStart"/>
            <w:r w:rsidRPr="00232D6D">
              <w:rPr>
                <w:sz w:val="24"/>
                <w:szCs w:val="24"/>
              </w:rPr>
              <w:t>ruudukko</w:t>
            </w:r>
            <w:proofErr w:type="spellEnd"/>
            <w:r w:rsidRPr="00232D6D">
              <w:rPr>
                <w:sz w:val="24"/>
                <w:szCs w:val="24"/>
              </w:rPr>
              <w:t>.</w:t>
            </w:r>
          </w:p>
          <w:p w14:paraId="136F2AE4" w14:textId="77777777" w:rsidR="00232D6D" w:rsidRPr="00232D6D" w:rsidRDefault="00232D6D" w:rsidP="00232D6D">
            <w:pPr>
              <w:pStyle w:val="ListParagraph"/>
              <w:numPr>
                <w:ilvl w:val="0"/>
                <w:numId w:val="60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sz w:val="24"/>
                <w:szCs w:val="24"/>
              </w:rPr>
              <w:t>Vaikea</w:t>
            </w:r>
            <w:proofErr w:type="spellEnd"/>
            <w:r w:rsidRPr="00232D6D">
              <w:rPr>
                <w:sz w:val="24"/>
                <w:szCs w:val="24"/>
              </w:rPr>
              <w:t xml:space="preserve">: 6x6 </w:t>
            </w:r>
            <w:proofErr w:type="spellStart"/>
            <w:r w:rsidRPr="00232D6D">
              <w:rPr>
                <w:sz w:val="24"/>
                <w:szCs w:val="24"/>
              </w:rPr>
              <w:t>ruudukko</w:t>
            </w:r>
            <w:proofErr w:type="spellEnd"/>
            <w:r w:rsidRPr="00232D6D">
              <w:rPr>
                <w:sz w:val="24"/>
                <w:szCs w:val="24"/>
              </w:rPr>
              <w:t>.</w:t>
            </w:r>
          </w:p>
          <w:p w14:paraId="2ACD3177" w14:textId="2B77D2BE" w:rsidR="00232D6D" w:rsidRPr="00232D6D" w:rsidRDefault="00232D6D" w:rsidP="00232D6D">
            <w:pPr>
              <w:pStyle w:val="ListParagraph"/>
              <w:numPr>
                <w:ilvl w:val="0"/>
                <w:numId w:val="58"/>
              </w:num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b/>
                <w:bCs/>
                <w:sz w:val="24"/>
                <w:szCs w:val="24"/>
              </w:rPr>
              <w:t>Uudelleenkäynnistys</w:t>
            </w:r>
            <w:proofErr w:type="spellEnd"/>
            <w:r w:rsidRPr="00232D6D">
              <w:rPr>
                <w:sz w:val="24"/>
                <w:szCs w:val="24"/>
              </w:rPr>
              <w:t>:</w:t>
            </w:r>
          </w:p>
          <w:p w14:paraId="1CEF6465" w14:textId="77777777" w:rsidR="00232D6D" w:rsidRPr="00232D6D" w:rsidRDefault="00232D6D" w:rsidP="00232D6D">
            <w:pPr>
              <w:pStyle w:val="ListParagraph"/>
              <w:numPr>
                <w:ilvl w:val="0"/>
                <w:numId w:val="61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Pelaaja voi aloittaa pelin alusta.</w:t>
            </w:r>
          </w:p>
          <w:p w14:paraId="585776F4" w14:textId="331B00E3" w:rsidR="004332D6" w:rsidRPr="00232D6D" w:rsidRDefault="00232D6D" w:rsidP="00232D6D">
            <w:pPr>
              <w:pStyle w:val="ListParagraph"/>
              <w:numPr>
                <w:ilvl w:val="0"/>
                <w:numId w:val="58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b/>
                <w:bCs/>
                <w:sz w:val="24"/>
                <w:szCs w:val="24"/>
                <w:lang w:val="fi-FI"/>
              </w:rPr>
              <w:t>Sekoittaminen</w:t>
            </w:r>
            <w:r w:rsidRPr="00232D6D">
              <w:rPr>
                <w:sz w:val="24"/>
                <w:szCs w:val="24"/>
                <w:lang w:val="fi-FI"/>
              </w:rPr>
              <w:t>: Korttien paikat sekoitetaan jokaisen pelin alussa.</w:t>
            </w:r>
            <w:r w:rsidR="004332D6" w:rsidRPr="00232D6D">
              <w:rPr>
                <w:sz w:val="24"/>
                <w:szCs w:val="24"/>
                <w:lang w:val="fi-FI"/>
              </w:rPr>
              <w:t xml:space="preserve"> </w:t>
            </w:r>
          </w:p>
        </w:tc>
      </w:tr>
      <w:tr w:rsidR="003666A8" w:rsidRPr="00232D6D" w14:paraId="05801A10" w14:textId="77777777" w:rsidTr="00AB08ED">
        <w:trPr>
          <w:trHeight w:val="720"/>
        </w:trPr>
        <w:tc>
          <w:tcPr>
            <w:tcW w:w="2333" w:type="dxa"/>
          </w:tcPr>
          <w:p w14:paraId="15662180" w14:textId="2E497637" w:rsidR="003666A8" w:rsidRPr="0052450A" w:rsidRDefault="00404667">
            <w:pPr>
              <w:rPr>
                <w:b/>
                <w:bCs/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suunnittelu</w:t>
            </w:r>
          </w:p>
        </w:tc>
        <w:tc>
          <w:tcPr>
            <w:tcW w:w="8467" w:type="dxa"/>
            <w:tcMar>
              <w:left w:w="144" w:type="dxa"/>
            </w:tcMar>
          </w:tcPr>
          <w:p w14:paraId="699CA131" w14:textId="30E9D88A" w:rsidR="00232D6D" w:rsidRPr="00232D6D" w:rsidRDefault="00232D6D" w:rsidP="00232D6D">
            <w:pPr>
              <w:pStyle w:val="ListParagraph"/>
              <w:numPr>
                <w:ilvl w:val="0"/>
                <w:numId w:val="61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b/>
                <w:bCs/>
                <w:sz w:val="24"/>
                <w:szCs w:val="24"/>
                <w:lang w:val="fi-FI"/>
              </w:rPr>
              <w:t>Päävalikko</w:t>
            </w:r>
            <w:r w:rsidRPr="00232D6D">
              <w:rPr>
                <w:sz w:val="24"/>
                <w:szCs w:val="24"/>
                <w:lang w:val="fi-FI"/>
              </w:rPr>
              <w:t>: Vaikeustason valinta valikosta.</w:t>
            </w:r>
          </w:p>
          <w:p w14:paraId="38E0C605" w14:textId="7E373A0D" w:rsidR="00232D6D" w:rsidRPr="00232D6D" w:rsidRDefault="00232D6D" w:rsidP="00232D6D">
            <w:pPr>
              <w:pStyle w:val="ListParagraph"/>
              <w:numPr>
                <w:ilvl w:val="0"/>
                <w:numId w:val="61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b/>
                <w:bCs/>
                <w:sz w:val="24"/>
                <w:szCs w:val="24"/>
                <w:lang w:val="fi-FI"/>
              </w:rPr>
              <w:t>Pelialue</w:t>
            </w:r>
            <w:r w:rsidRPr="00232D6D">
              <w:rPr>
                <w:sz w:val="24"/>
                <w:szCs w:val="24"/>
                <w:lang w:val="fi-FI"/>
              </w:rPr>
              <w:t>: Korttiruudukko keskellä ja sivupalkissa ajastin ja siirtojen laskuri.</w:t>
            </w:r>
          </w:p>
          <w:p w14:paraId="0770B53E" w14:textId="77777777" w:rsidR="00666B2D" w:rsidRDefault="00232D6D" w:rsidP="00232D6D">
            <w:pPr>
              <w:pStyle w:val="ListParagraph"/>
              <w:numPr>
                <w:ilvl w:val="0"/>
                <w:numId w:val="61"/>
              </w:numPr>
              <w:spacing w:after="160"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b/>
                <w:bCs/>
                <w:sz w:val="24"/>
                <w:szCs w:val="24"/>
                <w:lang w:val="fi-FI"/>
              </w:rPr>
              <w:t>Pelin lopetus</w:t>
            </w:r>
            <w:r w:rsidRPr="00232D6D">
              <w:rPr>
                <w:sz w:val="24"/>
                <w:szCs w:val="24"/>
                <w:lang w:val="fi-FI"/>
              </w:rPr>
              <w:t>: Näyttöön tulee viesti, kun kaikki parit on löydetty.</w:t>
            </w:r>
          </w:p>
          <w:p w14:paraId="24543A37" w14:textId="77777777" w:rsidR="004349DF" w:rsidRDefault="004349DF" w:rsidP="004349DF">
            <w:pPr>
              <w:spacing w:after="160" w:line="360" w:lineRule="auto"/>
              <w:rPr>
                <w:sz w:val="24"/>
                <w:szCs w:val="24"/>
                <w:lang w:val="fi-FI"/>
              </w:rPr>
            </w:pPr>
          </w:p>
          <w:p w14:paraId="0DFF714B" w14:textId="77777777" w:rsidR="004349DF" w:rsidRDefault="004349DF" w:rsidP="004349DF">
            <w:pPr>
              <w:spacing w:after="160" w:line="360" w:lineRule="auto"/>
              <w:rPr>
                <w:sz w:val="24"/>
                <w:szCs w:val="24"/>
                <w:lang w:val="fi-FI"/>
              </w:rPr>
            </w:pPr>
          </w:p>
          <w:p w14:paraId="6304790D" w14:textId="77777777" w:rsidR="004349DF" w:rsidRDefault="004349DF" w:rsidP="004349DF">
            <w:pPr>
              <w:spacing w:after="160" w:line="360" w:lineRule="auto"/>
              <w:rPr>
                <w:sz w:val="24"/>
                <w:szCs w:val="24"/>
                <w:lang w:val="fi-FI"/>
              </w:rPr>
            </w:pPr>
          </w:p>
          <w:p w14:paraId="7646301A" w14:textId="77777777" w:rsidR="004349DF" w:rsidRDefault="004349DF" w:rsidP="004349DF">
            <w:pPr>
              <w:spacing w:after="160" w:line="360" w:lineRule="auto"/>
              <w:rPr>
                <w:sz w:val="24"/>
                <w:szCs w:val="24"/>
                <w:lang w:val="fi-FI"/>
              </w:rPr>
            </w:pPr>
          </w:p>
          <w:p w14:paraId="0A1FEAD1" w14:textId="703054AA" w:rsidR="004349DF" w:rsidRPr="004349DF" w:rsidRDefault="004349DF" w:rsidP="004349DF">
            <w:pPr>
              <w:spacing w:after="160" w:line="360" w:lineRule="auto"/>
              <w:rPr>
                <w:sz w:val="24"/>
                <w:szCs w:val="24"/>
                <w:lang w:val="fi-FI"/>
              </w:rPr>
            </w:pPr>
          </w:p>
        </w:tc>
      </w:tr>
      <w:tr w:rsidR="00404667" w:rsidRPr="006B48A3" w14:paraId="33F2BE5A" w14:textId="77777777" w:rsidTr="00AB08ED">
        <w:trPr>
          <w:trHeight w:val="720"/>
        </w:trPr>
        <w:tc>
          <w:tcPr>
            <w:tcW w:w="2333" w:type="dxa"/>
          </w:tcPr>
          <w:p w14:paraId="1A71199A" w14:textId="1BAE8B31" w:rsidR="00404667" w:rsidRPr="00232D6D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32D6D">
              <w:rPr>
                <w:b/>
                <w:bCs/>
                <w:sz w:val="24"/>
                <w:szCs w:val="24"/>
              </w:rPr>
              <w:lastRenderedPageBreak/>
              <w:t>Kehitystehtävät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61AD6CA9" w14:textId="2EA3156F" w:rsidR="00232D6D" w:rsidRPr="00232D6D" w:rsidRDefault="00232D6D" w:rsidP="00232D6D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</w:pP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Korttien</w:t>
            </w:r>
            <w:proofErr w:type="spellEnd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sekoitus</w:t>
            </w:r>
            <w:proofErr w:type="spellEnd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 ja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näyttö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:</w:t>
            </w:r>
          </w:p>
          <w:p w14:paraId="552E8A6D" w14:textId="77777777" w:rsidR="00232D6D" w:rsidRPr="00232D6D" w:rsidRDefault="00232D6D" w:rsidP="00232D6D">
            <w:pPr>
              <w:pStyle w:val="ListParagraph"/>
              <w:numPr>
                <w:ilvl w:val="0"/>
                <w:numId w:val="73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Kortit sijoitetaan satunnaiseen järjestykseen ruudukolle.</w:t>
            </w:r>
          </w:p>
          <w:p w14:paraId="75815B2D" w14:textId="77777777" w:rsidR="00232D6D" w:rsidRPr="00232D6D" w:rsidRDefault="00232D6D" w:rsidP="00232D6D">
            <w:pPr>
              <w:pStyle w:val="ListParagraph"/>
              <w:numPr>
                <w:ilvl w:val="0"/>
                <w:numId w:val="73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Kortit näytetään taustapuolelta pelin alussa.</w:t>
            </w:r>
          </w:p>
          <w:p w14:paraId="7E93B68B" w14:textId="0496D935" w:rsidR="00232D6D" w:rsidRPr="00232D6D" w:rsidRDefault="00232D6D" w:rsidP="00232D6D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</w:pP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Korttien</w:t>
            </w:r>
            <w:proofErr w:type="spellEnd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kääntämislogiikka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:</w:t>
            </w:r>
          </w:p>
          <w:p w14:paraId="03CEF39A" w14:textId="77777777" w:rsidR="00232D6D" w:rsidRPr="00232D6D" w:rsidRDefault="00232D6D" w:rsidP="00232D6D">
            <w:pPr>
              <w:pStyle w:val="ListParagraph"/>
              <w:numPr>
                <w:ilvl w:val="0"/>
                <w:numId w:val="74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Toteutetaan toiminto, joka kääntää kortin pelaajan klikatessa.</w:t>
            </w:r>
          </w:p>
          <w:p w14:paraId="35640D39" w14:textId="77777777" w:rsidR="00232D6D" w:rsidRPr="00232D6D" w:rsidRDefault="00232D6D" w:rsidP="00232D6D">
            <w:pPr>
              <w:pStyle w:val="ListParagraph"/>
              <w:numPr>
                <w:ilvl w:val="0"/>
                <w:numId w:val="74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</w:pP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Lisätään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käännettyjen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korttien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lista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.</w:t>
            </w:r>
          </w:p>
          <w:p w14:paraId="5A5C18F9" w14:textId="7ED6C856" w:rsidR="00232D6D" w:rsidRPr="00232D6D" w:rsidRDefault="00232D6D" w:rsidP="00232D6D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</w:pPr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Parin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tarkistus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:</w:t>
            </w:r>
          </w:p>
          <w:p w14:paraId="1A36FD6C" w14:textId="77777777" w:rsidR="00232D6D" w:rsidRPr="00232D6D" w:rsidRDefault="00232D6D" w:rsidP="00232D6D">
            <w:pPr>
              <w:pStyle w:val="ListParagraph"/>
              <w:numPr>
                <w:ilvl w:val="0"/>
                <w:numId w:val="75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Toteutetaan logiikka, joka vertaa kahden käännetyn kortin tunnisteita.</w:t>
            </w:r>
          </w:p>
          <w:p w14:paraId="4AA4E077" w14:textId="77777777" w:rsidR="00232D6D" w:rsidRPr="00232D6D" w:rsidRDefault="00232D6D" w:rsidP="00232D6D">
            <w:pPr>
              <w:pStyle w:val="ListParagraph"/>
              <w:numPr>
                <w:ilvl w:val="0"/>
                <w:numId w:val="75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Jos kortit eivät ole pari, ne käännetään takaisin.</w:t>
            </w:r>
          </w:p>
          <w:p w14:paraId="324412F8" w14:textId="5484631D" w:rsidR="00232D6D" w:rsidRPr="00232D6D" w:rsidRDefault="00232D6D" w:rsidP="00232D6D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</w:pP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Ajastin</w:t>
            </w:r>
            <w:proofErr w:type="spellEnd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 ja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siirtojen</w:t>
            </w:r>
            <w:proofErr w:type="spellEnd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laskuri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:</w:t>
            </w:r>
          </w:p>
          <w:p w14:paraId="7898707C" w14:textId="77777777" w:rsidR="00232D6D" w:rsidRPr="00232D6D" w:rsidRDefault="00232D6D" w:rsidP="00232D6D">
            <w:pPr>
              <w:pStyle w:val="ListParagraph"/>
              <w:numPr>
                <w:ilvl w:val="0"/>
                <w:numId w:val="76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Ajastin käynnistyy pelin alkaessa ja näyttää kuluneen ajan.</w:t>
            </w:r>
          </w:p>
          <w:p w14:paraId="25B2D67D" w14:textId="77777777" w:rsidR="00232D6D" w:rsidRDefault="00232D6D" w:rsidP="00232D6D">
            <w:pPr>
              <w:pStyle w:val="ListParagraph"/>
              <w:numPr>
                <w:ilvl w:val="0"/>
                <w:numId w:val="76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Siirtojen laskuri päivittyy jokaisesta pelaajan tekemästä siirrosta.</w:t>
            </w:r>
          </w:p>
          <w:p w14:paraId="6C9DE191" w14:textId="2925D097" w:rsidR="00232D6D" w:rsidRPr="00232D6D" w:rsidRDefault="00232D6D" w:rsidP="00232D6D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Pelin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loppumisen</w:t>
            </w:r>
            <w:proofErr w:type="spellEnd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tarkistus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:</w:t>
            </w:r>
          </w:p>
          <w:p w14:paraId="7FE37973" w14:textId="77777777" w:rsidR="00232D6D" w:rsidRPr="00232D6D" w:rsidRDefault="00232D6D" w:rsidP="00232D6D">
            <w:pPr>
              <w:pStyle w:val="ListParagraph"/>
              <w:numPr>
                <w:ilvl w:val="0"/>
                <w:numId w:val="77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Tarkistetaan, ovatko kaikki parit löytyneet.</w:t>
            </w:r>
          </w:p>
          <w:p w14:paraId="54B721B1" w14:textId="77777777" w:rsidR="00232D6D" w:rsidRPr="00232D6D" w:rsidRDefault="00232D6D" w:rsidP="00232D6D">
            <w:pPr>
              <w:pStyle w:val="ListParagraph"/>
              <w:numPr>
                <w:ilvl w:val="0"/>
                <w:numId w:val="77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Näytetään viesti pelaajalle, kun peli on suoritettu.</w:t>
            </w:r>
          </w:p>
          <w:p w14:paraId="10947951" w14:textId="7EF4581D" w:rsidR="00232D6D" w:rsidRPr="00232D6D" w:rsidRDefault="00232D6D" w:rsidP="00232D6D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</w:pPr>
            <w:proofErr w:type="spellStart"/>
            <w:r w:rsidRPr="00232D6D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n-US" w:bidi="th-TH"/>
              </w:rPr>
              <w:t>Uudelleenkäynnistys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:</w:t>
            </w:r>
          </w:p>
          <w:p w14:paraId="2AFECF20" w14:textId="77777777" w:rsidR="00232D6D" w:rsidRPr="00232D6D" w:rsidRDefault="00232D6D" w:rsidP="00232D6D">
            <w:pPr>
              <w:pStyle w:val="ListParagraph"/>
              <w:numPr>
                <w:ilvl w:val="0"/>
                <w:numId w:val="78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</w:pPr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val="fi-FI" w:eastAsia="en-US" w:bidi="th-TH"/>
              </w:rPr>
              <w:t>Nollataan peli, ajastin ja siirrot "Uusi peli" -painikkeella.</w:t>
            </w:r>
          </w:p>
          <w:p w14:paraId="7FEFF764" w14:textId="4297E8DD" w:rsidR="00AC4456" w:rsidRPr="00232D6D" w:rsidRDefault="00232D6D" w:rsidP="00232D6D">
            <w:pPr>
              <w:pStyle w:val="ListParagraph"/>
              <w:numPr>
                <w:ilvl w:val="0"/>
                <w:numId w:val="78"/>
              </w:numPr>
              <w:spacing w:before="100" w:beforeAutospacing="1" w:after="100" w:afterAutospacing="1" w:line="360" w:lineRule="auto"/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</w:pP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Korttien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järjestys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sekoitetaan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 xml:space="preserve"> </w:t>
            </w:r>
            <w:proofErr w:type="spellStart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uudelleen</w:t>
            </w:r>
            <w:proofErr w:type="spellEnd"/>
            <w:r w:rsidRPr="00232D6D">
              <w:rPr>
                <w:rFonts w:eastAsia="Times New Roman" w:cs="Times New Roman"/>
                <w:color w:val="auto"/>
                <w:sz w:val="24"/>
                <w:szCs w:val="24"/>
                <w:lang w:eastAsia="en-US" w:bidi="th-TH"/>
              </w:rPr>
              <w:t>.</w:t>
            </w:r>
          </w:p>
        </w:tc>
      </w:tr>
      <w:tr w:rsidR="00404667" w:rsidRPr="00771A28" w14:paraId="74F42F53" w14:textId="77777777" w:rsidTr="00AB08ED">
        <w:trPr>
          <w:trHeight w:val="720"/>
        </w:trPr>
        <w:tc>
          <w:tcPr>
            <w:tcW w:w="2333" w:type="dxa"/>
          </w:tcPr>
          <w:p w14:paraId="7D7F9EDD" w14:textId="24D17876" w:rsidR="00404667" w:rsidRPr="00404667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4667">
              <w:rPr>
                <w:b/>
                <w:bCs/>
                <w:sz w:val="24"/>
                <w:szCs w:val="24"/>
              </w:rPr>
              <w:t>Koodin</w:t>
            </w:r>
            <w:proofErr w:type="spellEnd"/>
            <w:r w:rsidRPr="0040466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667">
              <w:rPr>
                <w:b/>
                <w:bCs/>
                <w:sz w:val="24"/>
                <w:szCs w:val="24"/>
              </w:rPr>
              <w:t>Yhteenveto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2787D40B" w14:textId="77777777" w:rsidR="00771A28" w:rsidRPr="00771A28" w:rsidRDefault="00771A28" w:rsidP="00771A2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1A28">
              <w:rPr>
                <w:b/>
                <w:bCs/>
                <w:sz w:val="24"/>
                <w:szCs w:val="24"/>
              </w:rPr>
              <w:t>HTML (Muistipeli.html):</w:t>
            </w:r>
          </w:p>
          <w:p w14:paraId="20DE7095" w14:textId="77777777" w:rsidR="00771A28" w:rsidRPr="00771A28" w:rsidRDefault="00771A28" w:rsidP="00771A28">
            <w:pPr>
              <w:numPr>
                <w:ilvl w:val="0"/>
                <w:numId w:val="79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71A28">
              <w:rPr>
                <w:sz w:val="24"/>
                <w:szCs w:val="24"/>
              </w:rPr>
              <w:t>Ruudukko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korttien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näyttämistä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varten</w:t>
            </w:r>
            <w:proofErr w:type="spellEnd"/>
            <w:r w:rsidRPr="00771A28">
              <w:rPr>
                <w:sz w:val="24"/>
                <w:szCs w:val="24"/>
              </w:rPr>
              <w:t>.</w:t>
            </w:r>
          </w:p>
          <w:p w14:paraId="1091BBA7" w14:textId="77777777" w:rsidR="00771A28" w:rsidRPr="00771A28" w:rsidRDefault="00771A28" w:rsidP="00771A28">
            <w:pPr>
              <w:numPr>
                <w:ilvl w:val="0"/>
                <w:numId w:val="79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71A28">
              <w:rPr>
                <w:sz w:val="24"/>
                <w:szCs w:val="24"/>
              </w:rPr>
              <w:t>Valikko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vaikeustason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valintaan</w:t>
            </w:r>
            <w:proofErr w:type="spellEnd"/>
            <w:r w:rsidRPr="00771A28">
              <w:rPr>
                <w:sz w:val="24"/>
                <w:szCs w:val="24"/>
              </w:rPr>
              <w:t>.</w:t>
            </w:r>
          </w:p>
          <w:p w14:paraId="41D8BFFF" w14:textId="77777777" w:rsidR="00771A28" w:rsidRPr="00771A28" w:rsidRDefault="00771A28" w:rsidP="00771A28">
            <w:pPr>
              <w:numPr>
                <w:ilvl w:val="0"/>
                <w:numId w:val="79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Sivupalkki ajastimen ja siirtojen näyttämiseen.</w:t>
            </w:r>
          </w:p>
          <w:p w14:paraId="334A7AAC" w14:textId="77777777" w:rsidR="00771A28" w:rsidRPr="00771A28" w:rsidRDefault="00771A28" w:rsidP="00771A28">
            <w:pPr>
              <w:numPr>
                <w:ilvl w:val="0"/>
                <w:numId w:val="79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"Uusi peli" -painike pelin uudelleenkäynnistämiseen.</w:t>
            </w:r>
          </w:p>
          <w:p w14:paraId="4B50D494" w14:textId="77777777" w:rsidR="00771A28" w:rsidRPr="00771A28" w:rsidRDefault="00771A28" w:rsidP="00771A2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1A28">
              <w:rPr>
                <w:b/>
                <w:bCs/>
                <w:sz w:val="24"/>
                <w:szCs w:val="24"/>
              </w:rPr>
              <w:lastRenderedPageBreak/>
              <w:t>CSS (Muistipeli.css):</w:t>
            </w:r>
          </w:p>
          <w:p w14:paraId="76F7FF2A" w14:textId="77777777" w:rsidR="00771A28" w:rsidRPr="00771A28" w:rsidRDefault="00771A28" w:rsidP="00771A28">
            <w:pPr>
              <w:numPr>
                <w:ilvl w:val="0"/>
                <w:numId w:val="8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 xml:space="preserve">Ruudukon ja korttien ulkoasu (koko, varjot, </w:t>
            </w:r>
            <w:proofErr w:type="spellStart"/>
            <w:r w:rsidRPr="00771A28">
              <w:rPr>
                <w:sz w:val="24"/>
                <w:szCs w:val="24"/>
                <w:lang w:val="fi-FI"/>
              </w:rPr>
              <w:t>hover</w:t>
            </w:r>
            <w:proofErr w:type="spellEnd"/>
            <w:r w:rsidRPr="00771A28">
              <w:rPr>
                <w:sz w:val="24"/>
                <w:szCs w:val="24"/>
                <w:lang w:val="fi-FI"/>
              </w:rPr>
              <w:t>-tehosteet).</w:t>
            </w:r>
          </w:p>
          <w:p w14:paraId="2304E073" w14:textId="77777777" w:rsidR="00771A28" w:rsidRPr="00771A28" w:rsidRDefault="00771A28" w:rsidP="00771A28">
            <w:pPr>
              <w:numPr>
                <w:ilvl w:val="0"/>
                <w:numId w:val="8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Korttien kääntöefekti toteutettu 3D-perspektiivillä.</w:t>
            </w:r>
          </w:p>
          <w:p w14:paraId="0D236EBA" w14:textId="77777777" w:rsidR="00771A28" w:rsidRPr="00771A28" w:rsidRDefault="00771A28" w:rsidP="00771A28">
            <w:pPr>
              <w:numPr>
                <w:ilvl w:val="0"/>
                <w:numId w:val="80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71A28">
              <w:rPr>
                <w:sz w:val="24"/>
                <w:szCs w:val="24"/>
              </w:rPr>
              <w:t>Sivupalkin</w:t>
            </w:r>
            <w:proofErr w:type="spellEnd"/>
            <w:r w:rsidRPr="00771A28">
              <w:rPr>
                <w:sz w:val="24"/>
                <w:szCs w:val="24"/>
              </w:rPr>
              <w:t xml:space="preserve"> ja </w:t>
            </w:r>
            <w:proofErr w:type="spellStart"/>
            <w:r w:rsidRPr="00771A28">
              <w:rPr>
                <w:sz w:val="24"/>
                <w:szCs w:val="24"/>
              </w:rPr>
              <w:t>valikon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tyylit</w:t>
            </w:r>
            <w:proofErr w:type="spellEnd"/>
            <w:r w:rsidRPr="00771A28">
              <w:rPr>
                <w:sz w:val="24"/>
                <w:szCs w:val="24"/>
              </w:rPr>
              <w:t>.</w:t>
            </w:r>
          </w:p>
          <w:p w14:paraId="235B8BF8" w14:textId="77777777" w:rsidR="00771A28" w:rsidRPr="00771A28" w:rsidRDefault="00771A28" w:rsidP="00771A2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1A28">
              <w:rPr>
                <w:b/>
                <w:bCs/>
                <w:sz w:val="24"/>
                <w:szCs w:val="24"/>
              </w:rPr>
              <w:t>JavaScript (Muistipeli.js):</w:t>
            </w:r>
          </w:p>
          <w:p w14:paraId="0A157DFE" w14:textId="77777777" w:rsidR="00771A28" w:rsidRPr="00771A28" w:rsidRDefault="00771A28" w:rsidP="00771A28">
            <w:pPr>
              <w:numPr>
                <w:ilvl w:val="0"/>
                <w:numId w:val="81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71A28">
              <w:rPr>
                <w:b/>
                <w:bCs/>
                <w:sz w:val="24"/>
                <w:szCs w:val="24"/>
              </w:rPr>
              <w:t>Kortin</w:t>
            </w:r>
            <w:proofErr w:type="spellEnd"/>
            <w:r w:rsidRPr="00771A2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b/>
                <w:bCs/>
                <w:sz w:val="24"/>
                <w:szCs w:val="24"/>
              </w:rPr>
              <w:t>kääntäminen</w:t>
            </w:r>
            <w:proofErr w:type="spellEnd"/>
            <w:r w:rsidRPr="00771A28">
              <w:rPr>
                <w:sz w:val="24"/>
                <w:szCs w:val="24"/>
              </w:rPr>
              <w:t>:</w:t>
            </w:r>
          </w:p>
          <w:p w14:paraId="758F2507" w14:textId="77777777" w:rsidR="00771A28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proofErr w:type="spellStart"/>
            <w:r w:rsidRPr="00771A28">
              <w:rPr>
                <w:sz w:val="24"/>
                <w:szCs w:val="24"/>
                <w:lang w:val="fi-FI"/>
              </w:rPr>
              <w:t>Event</w:t>
            </w:r>
            <w:proofErr w:type="spellEnd"/>
            <w:r w:rsidRPr="00771A28">
              <w:rPr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  <w:lang w:val="fi-FI"/>
              </w:rPr>
              <w:t>listenerit</w:t>
            </w:r>
            <w:proofErr w:type="spellEnd"/>
            <w:r w:rsidRPr="00771A28">
              <w:rPr>
                <w:sz w:val="24"/>
                <w:szCs w:val="24"/>
                <w:lang w:val="fi-FI"/>
              </w:rPr>
              <w:t xml:space="preserve"> korteille reagoimaan klikkauksiin.</w:t>
            </w:r>
          </w:p>
          <w:p w14:paraId="0F8C80BF" w14:textId="77777777" w:rsidR="00771A28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71A28">
              <w:rPr>
                <w:sz w:val="24"/>
                <w:szCs w:val="24"/>
              </w:rPr>
              <w:t>Kortin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lisääminen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käännettyjen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listaan</w:t>
            </w:r>
            <w:proofErr w:type="spellEnd"/>
            <w:r w:rsidRPr="00771A28">
              <w:rPr>
                <w:sz w:val="24"/>
                <w:szCs w:val="24"/>
              </w:rPr>
              <w:t>.</w:t>
            </w:r>
          </w:p>
          <w:p w14:paraId="1C33D4F7" w14:textId="77777777" w:rsidR="00771A28" w:rsidRPr="00771A28" w:rsidRDefault="00771A28" w:rsidP="00771A28">
            <w:pPr>
              <w:numPr>
                <w:ilvl w:val="0"/>
                <w:numId w:val="81"/>
              </w:numPr>
              <w:spacing w:after="160" w:line="259" w:lineRule="auto"/>
              <w:rPr>
                <w:sz w:val="24"/>
                <w:szCs w:val="24"/>
              </w:rPr>
            </w:pPr>
            <w:r w:rsidRPr="00771A28">
              <w:rPr>
                <w:b/>
                <w:bCs/>
                <w:sz w:val="24"/>
                <w:szCs w:val="24"/>
              </w:rPr>
              <w:t xml:space="preserve">Parin </w:t>
            </w:r>
            <w:proofErr w:type="spellStart"/>
            <w:r w:rsidRPr="00771A28">
              <w:rPr>
                <w:b/>
                <w:bCs/>
                <w:sz w:val="24"/>
                <w:szCs w:val="24"/>
              </w:rPr>
              <w:t>tarkistaminen</w:t>
            </w:r>
            <w:proofErr w:type="spellEnd"/>
            <w:r w:rsidRPr="00771A28">
              <w:rPr>
                <w:sz w:val="24"/>
                <w:szCs w:val="24"/>
              </w:rPr>
              <w:t>:</w:t>
            </w:r>
          </w:p>
          <w:p w14:paraId="0B7DB657" w14:textId="77777777" w:rsidR="00771A28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Verrataan kahden käännetyn kortin tunnisteita.</w:t>
            </w:r>
          </w:p>
          <w:p w14:paraId="70C8DA54" w14:textId="77777777" w:rsidR="00771A28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Jos ei pari, kortit käännetään takaisin viiveellä.</w:t>
            </w:r>
          </w:p>
          <w:p w14:paraId="646CC798" w14:textId="77777777" w:rsidR="00771A28" w:rsidRPr="00771A28" w:rsidRDefault="00771A28" w:rsidP="00771A28">
            <w:pPr>
              <w:numPr>
                <w:ilvl w:val="0"/>
                <w:numId w:val="81"/>
              </w:numPr>
              <w:spacing w:after="160" w:line="259" w:lineRule="auto"/>
              <w:rPr>
                <w:sz w:val="24"/>
                <w:szCs w:val="24"/>
              </w:rPr>
            </w:pPr>
            <w:r w:rsidRPr="00771A28">
              <w:rPr>
                <w:b/>
                <w:bCs/>
                <w:sz w:val="24"/>
                <w:szCs w:val="24"/>
              </w:rPr>
              <w:t xml:space="preserve">Pelin </w:t>
            </w:r>
            <w:proofErr w:type="spellStart"/>
            <w:r w:rsidRPr="00771A28">
              <w:rPr>
                <w:b/>
                <w:bCs/>
                <w:sz w:val="24"/>
                <w:szCs w:val="24"/>
              </w:rPr>
              <w:t>uudelleenkäynnistys</w:t>
            </w:r>
            <w:proofErr w:type="spellEnd"/>
            <w:r w:rsidRPr="00771A28">
              <w:rPr>
                <w:sz w:val="24"/>
                <w:szCs w:val="24"/>
              </w:rPr>
              <w:t>:</w:t>
            </w:r>
          </w:p>
          <w:p w14:paraId="3C31EE75" w14:textId="77777777" w:rsidR="00771A28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Korttien tila ja ajastin nollataan.</w:t>
            </w:r>
          </w:p>
          <w:p w14:paraId="6295C8FB" w14:textId="77777777" w:rsidR="00771A28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71A28">
              <w:rPr>
                <w:sz w:val="24"/>
                <w:szCs w:val="24"/>
              </w:rPr>
              <w:t>Kortit</w:t>
            </w:r>
            <w:proofErr w:type="spellEnd"/>
            <w:r w:rsidRPr="00771A28">
              <w:rPr>
                <w:sz w:val="24"/>
                <w:szCs w:val="24"/>
              </w:rPr>
              <w:t xml:space="preserve"> </w:t>
            </w:r>
            <w:proofErr w:type="spellStart"/>
            <w:r w:rsidRPr="00771A28">
              <w:rPr>
                <w:sz w:val="24"/>
                <w:szCs w:val="24"/>
              </w:rPr>
              <w:t>sekoitetaan</w:t>
            </w:r>
            <w:proofErr w:type="spellEnd"/>
            <w:r w:rsidRPr="00771A28">
              <w:rPr>
                <w:sz w:val="24"/>
                <w:szCs w:val="24"/>
              </w:rPr>
              <w:t xml:space="preserve"> ja </w:t>
            </w:r>
            <w:proofErr w:type="spellStart"/>
            <w:r w:rsidRPr="00771A28">
              <w:rPr>
                <w:sz w:val="24"/>
                <w:szCs w:val="24"/>
              </w:rPr>
              <w:t>piilotetaan</w:t>
            </w:r>
            <w:proofErr w:type="spellEnd"/>
            <w:r w:rsidRPr="00771A28">
              <w:rPr>
                <w:sz w:val="24"/>
                <w:szCs w:val="24"/>
              </w:rPr>
              <w:t>.</w:t>
            </w:r>
          </w:p>
          <w:p w14:paraId="274C3427" w14:textId="77777777" w:rsidR="00771A28" w:rsidRPr="00771A28" w:rsidRDefault="00771A28" w:rsidP="00771A28">
            <w:pPr>
              <w:numPr>
                <w:ilvl w:val="0"/>
                <w:numId w:val="81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71A28">
              <w:rPr>
                <w:b/>
                <w:bCs/>
                <w:sz w:val="24"/>
                <w:szCs w:val="24"/>
              </w:rPr>
              <w:t>Ajastin</w:t>
            </w:r>
            <w:proofErr w:type="spellEnd"/>
            <w:r w:rsidRPr="00771A28">
              <w:rPr>
                <w:b/>
                <w:bCs/>
                <w:sz w:val="24"/>
                <w:szCs w:val="24"/>
              </w:rPr>
              <w:t xml:space="preserve"> ja </w:t>
            </w:r>
            <w:proofErr w:type="spellStart"/>
            <w:r w:rsidRPr="00771A28">
              <w:rPr>
                <w:b/>
                <w:bCs/>
                <w:sz w:val="24"/>
                <w:szCs w:val="24"/>
              </w:rPr>
              <w:t>siirrot</w:t>
            </w:r>
            <w:proofErr w:type="spellEnd"/>
            <w:r w:rsidRPr="00771A28">
              <w:rPr>
                <w:sz w:val="24"/>
                <w:szCs w:val="24"/>
              </w:rPr>
              <w:t>:</w:t>
            </w:r>
          </w:p>
          <w:p w14:paraId="31799662" w14:textId="77777777" w:rsidR="00771A28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Ajastin laskee aikaa sekunnin tarkkuudella.</w:t>
            </w:r>
          </w:p>
          <w:p w14:paraId="23FE7C53" w14:textId="4C6D1718" w:rsidR="001B5A9A" w:rsidRPr="00771A28" w:rsidRDefault="00771A28" w:rsidP="00771A28">
            <w:pPr>
              <w:numPr>
                <w:ilvl w:val="1"/>
                <w:numId w:val="8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771A28">
              <w:rPr>
                <w:sz w:val="24"/>
                <w:szCs w:val="24"/>
                <w:lang w:val="fi-FI"/>
              </w:rPr>
              <w:t>Siirtojen määrä päivittyy jokaisesta klikkauksesta.</w:t>
            </w:r>
          </w:p>
        </w:tc>
      </w:tr>
      <w:tr w:rsidR="002A792A" w:rsidRPr="00232D6D" w14:paraId="37A48B4B" w14:textId="77777777" w:rsidTr="00AB08ED">
        <w:trPr>
          <w:trHeight w:val="720"/>
        </w:trPr>
        <w:tc>
          <w:tcPr>
            <w:tcW w:w="2333" w:type="dxa"/>
          </w:tcPr>
          <w:p w14:paraId="4C3C1579" w14:textId="51770F4C" w:rsidR="002A792A" w:rsidRPr="0052450A" w:rsidRDefault="0052450A">
            <w:pPr>
              <w:rPr>
                <w:b/>
                <w:bCs/>
                <w:sz w:val="24"/>
                <w:szCs w:val="24"/>
                <w:lang w:val="fi-FI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t>Käyttöohjeet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57FE9B1B" w14:textId="77777777" w:rsidR="00232D6D" w:rsidRDefault="00232D6D" w:rsidP="00232D6D">
            <w:pPr>
              <w:pStyle w:val="AtRisk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</w:rPr>
            </w:pPr>
            <w:r w:rsidRPr="00232D6D">
              <w:rPr>
                <w:sz w:val="24"/>
                <w:szCs w:val="24"/>
              </w:rPr>
              <w:t xml:space="preserve">Avaa </w:t>
            </w:r>
            <w:proofErr w:type="spellStart"/>
            <w:r w:rsidRPr="00232D6D">
              <w:rPr>
                <w:sz w:val="24"/>
                <w:szCs w:val="24"/>
              </w:rPr>
              <w:t>peli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selaimessa</w:t>
            </w:r>
            <w:proofErr w:type="spellEnd"/>
            <w:r w:rsidRPr="00232D6D">
              <w:rPr>
                <w:sz w:val="24"/>
                <w:szCs w:val="24"/>
              </w:rPr>
              <w:t>.</w:t>
            </w:r>
          </w:p>
          <w:p w14:paraId="0366DD4B" w14:textId="77777777" w:rsidR="00232D6D" w:rsidRDefault="00232D6D" w:rsidP="00232D6D">
            <w:pPr>
              <w:pStyle w:val="AtRisk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sz w:val="24"/>
                <w:szCs w:val="24"/>
              </w:rPr>
              <w:t>Valitse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vaikeustaso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valikosta</w:t>
            </w:r>
            <w:proofErr w:type="spellEnd"/>
            <w:r w:rsidRPr="00232D6D">
              <w:rPr>
                <w:sz w:val="24"/>
                <w:szCs w:val="24"/>
              </w:rPr>
              <w:t>.</w:t>
            </w:r>
          </w:p>
          <w:p w14:paraId="20AFEB94" w14:textId="77777777" w:rsidR="00232D6D" w:rsidRDefault="00232D6D" w:rsidP="00232D6D">
            <w:pPr>
              <w:pStyle w:val="AtRisk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232D6D">
              <w:rPr>
                <w:sz w:val="24"/>
                <w:szCs w:val="24"/>
              </w:rPr>
              <w:t>Käännä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kortteja</w:t>
            </w:r>
            <w:proofErr w:type="spellEnd"/>
            <w:r w:rsidRPr="00232D6D">
              <w:rPr>
                <w:sz w:val="24"/>
                <w:szCs w:val="24"/>
              </w:rPr>
              <w:t xml:space="preserve"> </w:t>
            </w:r>
            <w:proofErr w:type="spellStart"/>
            <w:r w:rsidRPr="00232D6D">
              <w:rPr>
                <w:sz w:val="24"/>
                <w:szCs w:val="24"/>
              </w:rPr>
              <w:t>klikkaamalla</w:t>
            </w:r>
            <w:proofErr w:type="spellEnd"/>
            <w:r w:rsidRPr="00232D6D">
              <w:rPr>
                <w:sz w:val="24"/>
                <w:szCs w:val="24"/>
              </w:rPr>
              <w:t>.</w:t>
            </w:r>
          </w:p>
          <w:p w14:paraId="2094A268" w14:textId="77777777" w:rsidR="00232D6D" w:rsidRDefault="00232D6D" w:rsidP="00232D6D">
            <w:pPr>
              <w:pStyle w:val="AtRisk"/>
              <w:numPr>
                <w:ilvl w:val="0"/>
                <w:numId w:val="65"/>
              </w:numPr>
              <w:spacing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Jos kortit ovat pari, ne jäävät näkyviin.</w:t>
            </w:r>
          </w:p>
          <w:p w14:paraId="141AFA54" w14:textId="77777777" w:rsidR="00232D6D" w:rsidRDefault="00232D6D" w:rsidP="00232D6D">
            <w:pPr>
              <w:pStyle w:val="AtRisk"/>
              <w:numPr>
                <w:ilvl w:val="0"/>
                <w:numId w:val="65"/>
              </w:numPr>
              <w:spacing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Jos eivät, ne kääntyvät takaisin.</w:t>
            </w:r>
          </w:p>
          <w:p w14:paraId="46DFB3EA" w14:textId="77777777" w:rsidR="00232D6D" w:rsidRDefault="00232D6D" w:rsidP="00232D6D">
            <w:pPr>
              <w:pStyle w:val="AtRisk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Löydä kaikki parit voittaaksesi pelin.</w:t>
            </w:r>
          </w:p>
          <w:p w14:paraId="49BECBFD" w14:textId="1838674D" w:rsidR="002A792A" w:rsidRPr="00232D6D" w:rsidRDefault="00232D6D" w:rsidP="00232D6D">
            <w:pPr>
              <w:pStyle w:val="AtRisk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  <w:lang w:val="fi-FI"/>
              </w:rPr>
            </w:pPr>
            <w:r w:rsidRPr="00232D6D">
              <w:rPr>
                <w:sz w:val="24"/>
                <w:szCs w:val="24"/>
                <w:lang w:val="fi-FI"/>
              </w:rPr>
              <w:t>Aloita peli alusta painamalla "Uusi peli" -painiketta.</w:t>
            </w:r>
          </w:p>
        </w:tc>
      </w:tr>
    </w:tbl>
    <w:p w14:paraId="622E865C" w14:textId="77777777" w:rsidR="003A21A3" w:rsidRPr="00C33094" w:rsidRDefault="003A21A3">
      <w:pPr>
        <w:rPr>
          <w:lang w:val="fi-FI"/>
        </w:rPr>
      </w:pPr>
    </w:p>
    <w:sectPr w:rsidR="003A21A3" w:rsidRPr="00C33094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03FF6" w14:textId="77777777" w:rsidR="003B0BAE" w:rsidRDefault="003B0BAE">
      <w:pPr>
        <w:spacing w:after="0" w:line="240" w:lineRule="auto"/>
      </w:pPr>
      <w:r>
        <w:separator/>
      </w:r>
    </w:p>
  </w:endnote>
  <w:endnote w:type="continuationSeparator" w:id="0">
    <w:p w14:paraId="0D8EA03D" w14:textId="77777777" w:rsidR="003B0BAE" w:rsidRDefault="003B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6B0F1" w14:textId="19B0055D" w:rsidR="002A792A" w:rsidRDefault="004548D6">
    <w:pPr>
      <w:pStyle w:val="Footer"/>
    </w:pP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D4E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71D08" w14:textId="77777777" w:rsidR="003B0BAE" w:rsidRDefault="003B0BAE">
      <w:pPr>
        <w:spacing w:after="0" w:line="240" w:lineRule="auto"/>
      </w:pPr>
      <w:r>
        <w:separator/>
      </w:r>
    </w:p>
  </w:footnote>
  <w:footnote w:type="continuationSeparator" w:id="0">
    <w:p w14:paraId="073AFDE3" w14:textId="77777777" w:rsidR="003B0BAE" w:rsidRDefault="003B0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1347C"/>
    <w:multiLevelType w:val="hybridMultilevel"/>
    <w:tmpl w:val="8404F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5E05E2"/>
    <w:multiLevelType w:val="hybridMultilevel"/>
    <w:tmpl w:val="6AD6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7F06FC"/>
    <w:multiLevelType w:val="hybridMultilevel"/>
    <w:tmpl w:val="7E6A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4D6516"/>
    <w:multiLevelType w:val="multilevel"/>
    <w:tmpl w:val="A4E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517BEC"/>
    <w:multiLevelType w:val="hybridMultilevel"/>
    <w:tmpl w:val="B1BC0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464DC4"/>
    <w:multiLevelType w:val="hybridMultilevel"/>
    <w:tmpl w:val="94BA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0B05A0"/>
    <w:multiLevelType w:val="hybridMultilevel"/>
    <w:tmpl w:val="18A02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5F709D"/>
    <w:multiLevelType w:val="multilevel"/>
    <w:tmpl w:val="1C84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455F7B"/>
    <w:multiLevelType w:val="multilevel"/>
    <w:tmpl w:val="907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D85A20"/>
    <w:multiLevelType w:val="hybridMultilevel"/>
    <w:tmpl w:val="C9D233C6"/>
    <w:lvl w:ilvl="0" w:tplc="C1C0928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4F5065"/>
    <w:multiLevelType w:val="hybridMultilevel"/>
    <w:tmpl w:val="99D4D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0C559BC"/>
    <w:multiLevelType w:val="multilevel"/>
    <w:tmpl w:val="6FB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AD48AD"/>
    <w:multiLevelType w:val="multilevel"/>
    <w:tmpl w:val="C5B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483D84"/>
    <w:multiLevelType w:val="hybridMultilevel"/>
    <w:tmpl w:val="86FCF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A6D4FAF"/>
    <w:multiLevelType w:val="multilevel"/>
    <w:tmpl w:val="7AC6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B0280A"/>
    <w:multiLevelType w:val="hybridMultilevel"/>
    <w:tmpl w:val="7E784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D9137B"/>
    <w:multiLevelType w:val="multilevel"/>
    <w:tmpl w:val="2516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A4B89"/>
    <w:multiLevelType w:val="multilevel"/>
    <w:tmpl w:val="317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332659"/>
    <w:multiLevelType w:val="hybridMultilevel"/>
    <w:tmpl w:val="B2944D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C90CD9"/>
    <w:multiLevelType w:val="hybridMultilevel"/>
    <w:tmpl w:val="3B54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13C5FE2"/>
    <w:multiLevelType w:val="multilevel"/>
    <w:tmpl w:val="624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9B73B6"/>
    <w:multiLevelType w:val="hybridMultilevel"/>
    <w:tmpl w:val="A42EF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2A57EE4"/>
    <w:multiLevelType w:val="hybridMultilevel"/>
    <w:tmpl w:val="ACFAA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9F4EEC"/>
    <w:multiLevelType w:val="multilevel"/>
    <w:tmpl w:val="15F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351314"/>
    <w:multiLevelType w:val="hybridMultilevel"/>
    <w:tmpl w:val="5230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EB6F3C"/>
    <w:multiLevelType w:val="hybridMultilevel"/>
    <w:tmpl w:val="395E5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E4C72BE"/>
    <w:multiLevelType w:val="multilevel"/>
    <w:tmpl w:val="5E7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775F67"/>
    <w:multiLevelType w:val="hybridMultilevel"/>
    <w:tmpl w:val="ED52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17415D"/>
    <w:multiLevelType w:val="hybridMultilevel"/>
    <w:tmpl w:val="8D4E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551598"/>
    <w:multiLevelType w:val="hybridMultilevel"/>
    <w:tmpl w:val="560EE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78A1FE7"/>
    <w:multiLevelType w:val="hybridMultilevel"/>
    <w:tmpl w:val="2F3C751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51" w15:restartNumberingAfterBreak="0">
    <w:nsid w:val="5FE53191"/>
    <w:multiLevelType w:val="multilevel"/>
    <w:tmpl w:val="FB3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entury Gothic" w:eastAsiaTheme="majorEastAsia" w:hAnsi="Century Gothic" w:cstheme="maj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E537D5"/>
    <w:multiLevelType w:val="multilevel"/>
    <w:tmpl w:val="56F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D14A4A"/>
    <w:multiLevelType w:val="hybridMultilevel"/>
    <w:tmpl w:val="8ED0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5D411B"/>
    <w:multiLevelType w:val="multilevel"/>
    <w:tmpl w:val="CA4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FD4474"/>
    <w:multiLevelType w:val="hybridMultilevel"/>
    <w:tmpl w:val="59B6F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9BD47AD"/>
    <w:multiLevelType w:val="hybridMultilevel"/>
    <w:tmpl w:val="E452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CE86079"/>
    <w:multiLevelType w:val="multilevel"/>
    <w:tmpl w:val="BE6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C250D2"/>
    <w:multiLevelType w:val="multilevel"/>
    <w:tmpl w:val="7C2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F602FA"/>
    <w:multiLevelType w:val="hybridMultilevel"/>
    <w:tmpl w:val="8F82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8A7329"/>
    <w:multiLevelType w:val="hybridMultilevel"/>
    <w:tmpl w:val="8FA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A45E8A"/>
    <w:multiLevelType w:val="multilevel"/>
    <w:tmpl w:val="32EE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72FD7"/>
    <w:multiLevelType w:val="multilevel"/>
    <w:tmpl w:val="2B4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23180">
    <w:abstractNumId w:val="7"/>
  </w:num>
  <w:num w:numId="2" w16cid:durableId="1058241270">
    <w:abstractNumId w:val="7"/>
    <w:lvlOverride w:ilvl="0">
      <w:startOverride w:val="1"/>
    </w:lvlOverride>
  </w:num>
  <w:num w:numId="3" w16cid:durableId="152642610">
    <w:abstractNumId w:val="7"/>
    <w:lvlOverride w:ilvl="0">
      <w:startOverride w:val="1"/>
    </w:lvlOverride>
  </w:num>
  <w:num w:numId="4" w16cid:durableId="92480069">
    <w:abstractNumId w:val="32"/>
  </w:num>
  <w:num w:numId="5" w16cid:durableId="468210559">
    <w:abstractNumId w:val="7"/>
    <w:lvlOverride w:ilvl="0">
      <w:startOverride w:val="1"/>
    </w:lvlOverride>
  </w:num>
  <w:num w:numId="6" w16cid:durableId="608395221">
    <w:abstractNumId w:val="7"/>
    <w:lvlOverride w:ilvl="0">
      <w:startOverride w:val="1"/>
    </w:lvlOverride>
  </w:num>
  <w:num w:numId="7" w16cid:durableId="442462344">
    <w:abstractNumId w:val="20"/>
  </w:num>
  <w:num w:numId="8" w16cid:durableId="1169055081">
    <w:abstractNumId w:val="33"/>
  </w:num>
  <w:num w:numId="9" w16cid:durableId="1134829638">
    <w:abstractNumId w:val="15"/>
  </w:num>
  <w:num w:numId="10" w16cid:durableId="748887249">
    <w:abstractNumId w:val="52"/>
  </w:num>
  <w:num w:numId="11" w16cid:durableId="537200429">
    <w:abstractNumId w:val="63"/>
  </w:num>
  <w:num w:numId="12" w16cid:durableId="1865434890">
    <w:abstractNumId w:val="63"/>
    <w:lvlOverride w:ilvl="0">
      <w:startOverride w:val="1"/>
    </w:lvlOverride>
  </w:num>
  <w:num w:numId="13" w16cid:durableId="1871800303">
    <w:abstractNumId w:val="18"/>
  </w:num>
  <w:num w:numId="14" w16cid:durableId="1546328930">
    <w:abstractNumId w:val="18"/>
    <w:lvlOverride w:ilvl="0">
      <w:startOverride w:val="1"/>
    </w:lvlOverride>
  </w:num>
  <w:num w:numId="15" w16cid:durableId="1440251702">
    <w:abstractNumId w:val="22"/>
  </w:num>
  <w:num w:numId="16" w16cid:durableId="169758119">
    <w:abstractNumId w:val="22"/>
    <w:lvlOverride w:ilvl="0">
      <w:startOverride w:val="1"/>
    </w:lvlOverride>
  </w:num>
  <w:num w:numId="17" w16cid:durableId="183131441">
    <w:abstractNumId w:val="55"/>
  </w:num>
  <w:num w:numId="18" w16cid:durableId="334042269">
    <w:abstractNumId w:val="55"/>
    <w:lvlOverride w:ilvl="0">
      <w:startOverride w:val="1"/>
    </w:lvlOverride>
  </w:num>
  <w:num w:numId="19" w16cid:durableId="1540818049">
    <w:abstractNumId w:val="63"/>
  </w:num>
  <w:num w:numId="20" w16cid:durableId="333191622">
    <w:abstractNumId w:val="63"/>
  </w:num>
  <w:num w:numId="21" w16cid:durableId="419526331">
    <w:abstractNumId w:val="20"/>
    <w:lvlOverride w:ilvl="0">
      <w:startOverride w:val="1"/>
    </w:lvlOverride>
  </w:num>
  <w:num w:numId="22" w16cid:durableId="1234198232">
    <w:abstractNumId w:val="20"/>
    <w:lvlOverride w:ilvl="0">
      <w:startOverride w:val="1"/>
    </w:lvlOverride>
  </w:num>
  <w:num w:numId="23" w16cid:durableId="917439315">
    <w:abstractNumId w:val="63"/>
    <w:lvlOverride w:ilvl="0">
      <w:startOverride w:val="1"/>
    </w:lvlOverride>
  </w:num>
  <w:num w:numId="24" w16cid:durableId="1791436658">
    <w:abstractNumId w:val="41"/>
  </w:num>
  <w:num w:numId="25" w16cid:durableId="1014066653">
    <w:abstractNumId w:val="22"/>
    <w:lvlOverride w:ilvl="0">
      <w:startOverride w:val="1"/>
    </w:lvlOverride>
  </w:num>
  <w:num w:numId="26" w16cid:durableId="886797115">
    <w:abstractNumId w:val="9"/>
  </w:num>
  <w:num w:numId="27" w16cid:durableId="1267887375">
    <w:abstractNumId w:val="6"/>
  </w:num>
  <w:num w:numId="28" w16cid:durableId="355159863">
    <w:abstractNumId w:val="5"/>
  </w:num>
  <w:num w:numId="29" w16cid:durableId="1234705688">
    <w:abstractNumId w:val="4"/>
  </w:num>
  <w:num w:numId="30" w16cid:durableId="98991832">
    <w:abstractNumId w:val="8"/>
  </w:num>
  <w:num w:numId="31" w16cid:durableId="379129636">
    <w:abstractNumId w:val="3"/>
  </w:num>
  <w:num w:numId="32" w16cid:durableId="1991252367">
    <w:abstractNumId w:val="2"/>
  </w:num>
  <w:num w:numId="33" w16cid:durableId="455030703">
    <w:abstractNumId w:val="1"/>
  </w:num>
  <w:num w:numId="34" w16cid:durableId="1854370379">
    <w:abstractNumId w:val="0"/>
  </w:num>
  <w:num w:numId="35" w16cid:durableId="1003048783">
    <w:abstractNumId w:val="61"/>
  </w:num>
  <w:num w:numId="36" w16cid:durableId="120462332">
    <w:abstractNumId w:val="43"/>
  </w:num>
  <w:num w:numId="37" w16cid:durableId="1676882943">
    <w:abstractNumId w:val="17"/>
  </w:num>
  <w:num w:numId="38" w16cid:durableId="969479034">
    <w:abstractNumId w:val="25"/>
  </w:num>
  <w:num w:numId="39" w16cid:durableId="167255678">
    <w:abstractNumId w:val="64"/>
  </w:num>
  <w:num w:numId="40" w16cid:durableId="900602131">
    <w:abstractNumId w:val="24"/>
  </w:num>
  <w:num w:numId="41" w16cid:durableId="1633098298">
    <w:abstractNumId w:val="42"/>
  </w:num>
  <w:num w:numId="42" w16cid:durableId="1663848002">
    <w:abstractNumId w:val="51"/>
  </w:num>
  <w:num w:numId="43" w16cid:durableId="1509833145">
    <w:abstractNumId w:val="13"/>
  </w:num>
  <w:num w:numId="44" w16cid:durableId="1303464199">
    <w:abstractNumId w:val="27"/>
  </w:num>
  <w:num w:numId="45" w16cid:durableId="61176688">
    <w:abstractNumId w:val="50"/>
  </w:num>
  <w:num w:numId="46" w16cid:durableId="439373350">
    <w:abstractNumId w:val="48"/>
  </w:num>
  <w:num w:numId="47" w16cid:durableId="875195527">
    <w:abstractNumId w:val="49"/>
  </w:num>
  <w:num w:numId="48" w16cid:durableId="1669598644">
    <w:abstractNumId w:val="62"/>
  </w:num>
  <w:num w:numId="49" w16cid:durableId="2090616631">
    <w:abstractNumId w:val="36"/>
  </w:num>
  <w:num w:numId="50" w16cid:durableId="482283220">
    <w:abstractNumId w:val="19"/>
  </w:num>
  <w:num w:numId="51" w16cid:durableId="1196042107">
    <w:abstractNumId w:val="39"/>
  </w:num>
  <w:num w:numId="52" w16cid:durableId="113713397">
    <w:abstractNumId w:val="12"/>
  </w:num>
  <w:num w:numId="53" w16cid:durableId="593126675">
    <w:abstractNumId w:val="54"/>
  </w:num>
  <w:num w:numId="54" w16cid:durableId="1546480095">
    <w:abstractNumId w:val="65"/>
  </w:num>
  <w:num w:numId="55" w16cid:durableId="1789809088">
    <w:abstractNumId w:val="46"/>
  </w:num>
  <w:num w:numId="56" w16cid:durableId="1447574842">
    <w:abstractNumId w:val="56"/>
  </w:num>
  <w:num w:numId="57" w16cid:durableId="94248590">
    <w:abstractNumId w:val="23"/>
  </w:num>
  <w:num w:numId="58" w16cid:durableId="787623762">
    <w:abstractNumId w:val="11"/>
  </w:num>
  <w:num w:numId="59" w16cid:durableId="1858033392">
    <w:abstractNumId w:val="14"/>
  </w:num>
  <w:num w:numId="60" w16cid:durableId="1283075444">
    <w:abstractNumId w:val="57"/>
  </w:num>
  <w:num w:numId="61" w16cid:durableId="1173690680">
    <w:abstractNumId w:val="26"/>
  </w:num>
  <w:num w:numId="62" w16cid:durableId="1010063655">
    <w:abstractNumId w:val="53"/>
  </w:num>
  <w:num w:numId="63" w16cid:durableId="1103956903">
    <w:abstractNumId w:val="44"/>
  </w:num>
  <w:num w:numId="64" w16cid:durableId="1554342694">
    <w:abstractNumId w:val="47"/>
  </w:num>
  <w:num w:numId="65" w16cid:durableId="750005819">
    <w:abstractNumId w:val="37"/>
  </w:num>
  <w:num w:numId="66" w16cid:durableId="89160713">
    <w:abstractNumId w:val="59"/>
  </w:num>
  <w:num w:numId="67" w16cid:durableId="1912033778">
    <w:abstractNumId w:val="38"/>
  </w:num>
  <w:num w:numId="68" w16cid:durableId="679547410">
    <w:abstractNumId w:val="66"/>
  </w:num>
  <w:num w:numId="69" w16cid:durableId="880634004">
    <w:abstractNumId w:val="60"/>
  </w:num>
  <w:num w:numId="70" w16cid:durableId="537204270">
    <w:abstractNumId w:val="35"/>
  </w:num>
  <w:num w:numId="71" w16cid:durableId="1617516088">
    <w:abstractNumId w:val="28"/>
  </w:num>
  <w:num w:numId="72" w16cid:durableId="94592678">
    <w:abstractNumId w:val="16"/>
  </w:num>
  <w:num w:numId="73" w16cid:durableId="1472747648">
    <w:abstractNumId w:val="58"/>
  </w:num>
  <w:num w:numId="74" w16cid:durableId="993071993">
    <w:abstractNumId w:val="31"/>
  </w:num>
  <w:num w:numId="75" w16cid:durableId="1817723229">
    <w:abstractNumId w:val="45"/>
  </w:num>
  <w:num w:numId="76" w16cid:durableId="1592465560">
    <w:abstractNumId w:val="40"/>
  </w:num>
  <w:num w:numId="77" w16cid:durableId="311259010">
    <w:abstractNumId w:val="29"/>
  </w:num>
  <w:num w:numId="78" w16cid:durableId="282806483">
    <w:abstractNumId w:val="10"/>
  </w:num>
  <w:num w:numId="79" w16cid:durableId="1612514167">
    <w:abstractNumId w:val="34"/>
  </w:num>
  <w:num w:numId="80" w16cid:durableId="871843821">
    <w:abstractNumId w:val="30"/>
  </w:num>
  <w:num w:numId="81" w16cid:durableId="10200882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A"/>
    <w:rsid w:val="000303C2"/>
    <w:rsid w:val="00071A33"/>
    <w:rsid w:val="0008087C"/>
    <w:rsid w:val="000A0F81"/>
    <w:rsid w:val="000A696F"/>
    <w:rsid w:val="00102801"/>
    <w:rsid w:val="00151204"/>
    <w:rsid w:val="00166F87"/>
    <w:rsid w:val="001A3BCE"/>
    <w:rsid w:val="001B5A9A"/>
    <w:rsid w:val="001E35FF"/>
    <w:rsid w:val="00232D6D"/>
    <w:rsid w:val="00234FD0"/>
    <w:rsid w:val="002A792A"/>
    <w:rsid w:val="002F40FE"/>
    <w:rsid w:val="00305DB1"/>
    <w:rsid w:val="00306850"/>
    <w:rsid w:val="00314FFA"/>
    <w:rsid w:val="003638E9"/>
    <w:rsid w:val="003666A8"/>
    <w:rsid w:val="00387081"/>
    <w:rsid w:val="003A21A3"/>
    <w:rsid w:val="003B0BAE"/>
    <w:rsid w:val="00404667"/>
    <w:rsid w:val="004223A9"/>
    <w:rsid w:val="004332D6"/>
    <w:rsid w:val="004349DF"/>
    <w:rsid w:val="00440728"/>
    <w:rsid w:val="004548D6"/>
    <w:rsid w:val="004B5EAA"/>
    <w:rsid w:val="0052450A"/>
    <w:rsid w:val="005B653B"/>
    <w:rsid w:val="005C17AF"/>
    <w:rsid w:val="005F3661"/>
    <w:rsid w:val="005F6ACD"/>
    <w:rsid w:val="006205F4"/>
    <w:rsid w:val="006216B7"/>
    <w:rsid w:val="0065187C"/>
    <w:rsid w:val="00666B2D"/>
    <w:rsid w:val="006A7772"/>
    <w:rsid w:val="006B48A3"/>
    <w:rsid w:val="006D1D41"/>
    <w:rsid w:val="006D480F"/>
    <w:rsid w:val="006F07D7"/>
    <w:rsid w:val="00771A28"/>
    <w:rsid w:val="00807183"/>
    <w:rsid w:val="00823C88"/>
    <w:rsid w:val="008B10F5"/>
    <w:rsid w:val="008B4B02"/>
    <w:rsid w:val="009109DE"/>
    <w:rsid w:val="00927976"/>
    <w:rsid w:val="00957A4F"/>
    <w:rsid w:val="00980182"/>
    <w:rsid w:val="009A2858"/>
    <w:rsid w:val="00A32A28"/>
    <w:rsid w:val="00AB08ED"/>
    <w:rsid w:val="00AB17FC"/>
    <w:rsid w:val="00AC4456"/>
    <w:rsid w:val="00AE1717"/>
    <w:rsid w:val="00BD4E5D"/>
    <w:rsid w:val="00BF2918"/>
    <w:rsid w:val="00C33094"/>
    <w:rsid w:val="00C3688B"/>
    <w:rsid w:val="00C40E10"/>
    <w:rsid w:val="00C42A91"/>
    <w:rsid w:val="00C72B2A"/>
    <w:rsid w:val="00D34246"/>
    <w:rsid w:val="00DE5CB3"/>
    <w:rsid w:val="00E50737"/>
    <w:rsid w:val="00E5524A"/>
    <w:rsid w:val="00E814A4"/>
    <w:rsid w:val="00F06BBE"/>
    <w:rsid w:val="00F33769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110E3"/>
  <w15:chartTrackingRefBased/>
  <w15:docId w15:val="{4FCF9827-5A25-4D1B-9FEA-C8C5F834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24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r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184</TotalTime>
  <Pages>4</Pages>
  <Words>356</Words>
  <Characters>2649</Characters>
  <Application>Microsoft Office Word</Application>
  <DocSecurity>0</DocSecurity>
  <Lines>88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7</cp:revision>
  <cp:lastPrinted>2012-12-03T18:15:00Z</cp:lastPrinted>
  <dcterms:created xsi:type="dcterms:W3CDTF">2024-11-06T11:23:00Z</dcterms:created>
  <dcterms:modified xsi:type="dcterms:W3CDTF">2024-12-10T08:07:00Z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d0f1270e-babc-4c99-834b-7146a38d3bd3</vt:lpwstr>
  </property>
</Properties>
</file>